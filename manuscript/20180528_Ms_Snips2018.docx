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3254B" w14:textId="77777777" w:rsidR="0016385D" w:rsidRPr="007F65AA" w:rsidRDefault="006E6838" w:rsidP="00485DCF">
      <w:pPr>
        <w:pStyle w:val="JudulMakalah"/>
      </w:pPr>
      <w:bookmarkStart w:id="0" w:name="_GoBack"/>
      <w:bookmarkEnd w:id="0"/>
      <w:r w:rsidRPr="007F65AA">
        <w:t xml:space="preserve">Perhitungan Waktu Paruh </w:t>
      </w:r>
      <w:r w:rsidR="00A133F8" w:rsidRPr="007F65AA">
        <w:t xml:space="preserve">Berbagai Isotop Inti </w:t>
      </w:r>
      <w:r w:rsidRPr="007F65AA">
        <w:t xml:space="preserve">pada Peluruhan Alfa dengan </w:t>
      </w:r>
      <w:proofErr w:type="spellStart"/>
      <w:r w:rsidRPr="007F65AA">
        <w:t>Metoda</w:t>
      </w:r>
      <w:proofErr w:type="spellEnd"/>
      <w:r w:rsidRPr="007F65AA">
        <w:t xml:space="preserve"> Matriks Transfer</w:t>
      </w:r>
    </w:p>
    <w:p w14:paraId="369A76A1" w14:textId="77777777" w:rsidR="0016385D" w:rsidRPr="007F65AA" w:rsidRDefault="006E6838" w:rsidP="00485DCF">
      <w:pPr>
        <w:pStyle w:val="NamaPenulis"/>
      </w:pPr>
      <w:r w:rsidRPr="007F65AA">
        <w:t>Fiki Taufik Akbar</w:t>
      </w:r>
      <w:r w:rsidR="002D6042" w:rsidRPr="007F65AA">
        <w:rPr>
          <w:szCs w:val="28"/>
          <w:vertAlign w:val="superscript"/>
        </w:rPr>
        <w:t>1,a)</w:t>
      </w:r>
      <w:r w:rsidR="00B719C3" w:rsidRPr="007F65AA">
        <w:t xml:space="preserve">, </w:t>
      </w:r>
      <w:proofErr w:type="spellStart"/>
      <w:r w:rsidR="00485AB1">
        <w:rPr>
          <w:lang w:val="en-AU"/>
        </w:rPr>
        <w:t>Triati</w:t>
      </w:r>
      <w:proofErr w:type="spellEnd"/>
      <w:r w:rsidR="00485AB1">
        <w:rPr>
          <w:lang w:val="en-AU"/>
        </w:rPr>
        <w:t xml:space="preserve"> </w:t>
      </w:r>
      <w:proofErr w:type="spellStart"/>
      <w:r w:rsidR="00485AB1">
        <w:rPr>
          <w:lang w:val="en-AU"/>
        </w:rPr>
        <w:t>Dewi</w:t>
      </w:r>
      <w:proofErr w:type="spellEnd"/>
      <w:r w:rsidR="00241309" w:rsidRPr="007F65AA">
        <w:rPr>
          <w:vertAlign w:val="superscript"/>
        </w:rPr>
        <w:t>2</w:t>
      </w:r>
      <w:r w:rsidR="002D6042" w:rsidRPr="007F65AA">
        <w:rPr>
          <w:vertAlign w:val="superscript"/>
        </w:rPr>
        <w:t>,b)</w:t>
      </w:r>
      <w:r w:rsidR="00B719C3" w:rsidRPr="007F65AA">
        <w:t xml:space="preserve">, </w:t>
      </w:r>
      <w:r w:rsidRPr="007F65AA">
        <w:t>Dwi Irwanto</w:t>
      </w:r>
      <w:r w:rsidR="00D26EF0" w:rsidRPr="007F65AA">
        <w:rPr>
          <w:vertAlign w:val="superscript"/>
        </w:rPr>
        <w:t>3,c)</w:t>
      </w:r>
      <w:r w:rsidR="00D26EF0" w:rsidRPr="007F65AA">
        <w:t xml:space="preserve"> </w:t>
      </w:r>
      <w:r w:rsidR="00241309" w:rsidRPr="007F65AA">
        <w:t>dan</w:t>
      </w:r>
      <w:r w:rsidR="00B719C3" w:rsidRPr="007F65AA">
        <w:t xml:space="preserve"> </w:t>
      </w:r>
      <w:proofErr w:type="spellStart"/>
      <w:r w:rsidRPr="007F65AA">
        <w:t>Syeilendra</w:t>
      </w:r>
      <w:proofErr w:type="spellEnd"/>
      <w:r w:rsidRPr="007F65AA">
        <w:t xml:space="preserve"> Pramuditya</w:t>
      </w:r>
      <w:r w:rsidR="00241309" w:rsidRPr="007F65AA">
        <w:rPr>
          <w:szCs w:val="28"/>
          <w:vertAlign w:val="superscript"/>
        </w:rPr>
        <w:t>3</w:t>
      </w:r>
      <w:r w:rsidR="00B719C3" w:rsidRPr="007F65AA">
        <w:rPr>
          <w:szCs w:val="28"/>
          <w:vertAlign w:val="superscript"/>
        </w:rPr>
        <w:t>,</w:t>
      </w:r>
      <w:r w:rsidR="00D26EF0" w:rsidRPr="007F65AA">
        <w:rPr>
          <w:szCs w:val="28"/>
          <w:vertAlign w:val="superscript"/>
        </w:rPr>
        <w:t>d</w:t>
      </w:r>
      <w:r w:rsidR="003A5C85" w:rsidRPr="007F65AA">
        <w:rPr>
          <w:szCs w:val="28"/>
          <w:vertAlign w:val="superscript"/>
        </w:rPr>
        <w:t>)</w:t>
      </w:r>
    </w:p>
    <w:p w14:paraId="5EC5C3CC" w14:textId="77777777" w:rsidR="002D6042" w:rsidRPr="007F65AA" w:rsidRDefault="00EF6940" w:rsidP="00485DCF">
      <w:pPr>
        <w:pStyle w:val="AfiliasiPenulis"/>
      </w:pPr>
      <w:r w:rsidRPr="007F65AA">
        <w:rPr>
          <w:vertAlign w:val="superscript"/>
        </w:rPr>
        <w:t>1</w:t>
      </w:r>
      <w:r w:rsidR="00241309" w:rsidRPr="007F65AA">
        <w:t xml:space="preserve">Laboratorium Fisika </w:t>
      </w:r>
      <w:proofErr w:type="spellStart"/>
      <w:r w:rsidR="00241309" w:rsidRPr="007F65AA">
        <w:t>Teoretik</w:t>
      </w:r>
      <w:proofErr w:type="spellEnd"/>
      <w:r w:rsidR="006E6838" w:rsidRPr="007F65AA">
        <w:t>,</w:t>
      </w:r>
    </w:p>
    <w:p w14:paraId="63F5439F" w14:textId="77777777" w:rsidR="002D6042" w:rsidRPr="007F65AA" w:rsidRDefault="00241309" w:rsidP="00485DCF">
      <w:pPr>
        <w:pStyle w:val="AfiliasiPenulis"/>
      </w:pPr>
      <w:r w:rsidRPr="007F65AA">
        <w:t xml:space="preserve">Kelompok Keilmuan Fisika </w:t>
      </w:r>
      <w:proofErr w:type="spellStart"/>
      <w:r w:rsidRPr="007F65AA">
        <w:t>Teoretik</w:t>
      </w:r>
      <w:proofErr w:type="spellEnd"/>
      <w:r w:rsidRPr="007F65AA">
        <w:t xml:space="preserve"> Energi Tinggi dan Instrumentasi</w:t>
      </w:r>
      <w:r w:rsidR="002D6042" w:rsidRPr="007F65AA">
        <w:t>,</w:t>
      </w:r>
    </w:p>
    <w:p w14:paraId="533014C9" w14:textId="77777777" w:rsidR="002D6042" w:rsidRPr="007F65AA" w:rsidRDefault="002D6042" w:rsidP="00485DCF">
      <w:pPr>
        <w:pStyle w:val="AfiliasiPenulis"/>
      </w:pPr>
      <w:r w:rsidRPr="007F65AA">
        <w:t>F</w:t>
      </w:r>
      <w:r w:rsidR="00241309" w:rsidRPr="007F65AA">
        <w:t>akultas Matematika dan Ilmu Pengetahuan Alam</w:t>
      </w:r>
      <w:r w:rsidRPr="007F65AA">
        <w:t xml:space="preserve">, Institut Teknologi Bandung, </w:t>
      </w:r>
    </w:p>
    <w:p w14:paraId="769A3DAE" w14:textId="77777777" w:rsidR="002D6042" w:rsidRPr="007F65AA" w:rsidRDefault="002D6042" w:rsidP="00485DCF">
      <w:pPr>
        <w:pStyle w:val="AfiliasiPenulis"/>
      </w:pPr>
      <w:r w:rsidRPr="007F65AA">
        <w:t>Jl. Ganesha no. 10 Bandung, Indonesia, 40132</w:t>
      </w:r>
    </w:p>
    <w:p w14:paraId="163D342D" w14:textId="77777777" w:rsidR="002D6042" w:rsidRPr="007F65AA" w:rsidRDefault="002D6042" w:rsidP="00485DCF">
      <w:pPr>
        <w:pStyle w:val="AfiliasiPenulis"/>
      </w:pPr>
    </w:p>
    <w:p w14:paraId="45074E7B" w14:textId="77777777" w:rsidR="00241309" w:rsidRPr="007F65AA" w:rsidRDefault="00241309" w:rsidP="00485DCF">
      <w:pPr>
        <w:pStyle w:val="AfiliasiPenulis"/>
        <w:rPr>
          <w:iCs/>
        </w:rPr>
      </w:pPr>
      <w:r w:rsidRPr="007F65AA">
        <w:rPr>
          <w:iCs/>
          <w:vertAlign w:val="superscript"/>
        </w:rPr>
        <w:t>2</w:t>
      </w:r>
      <w:r w:rsidRPr="007F65AA">
        <w:rPr>
          <w:iCs/>
        </w:rPr>
        <w:t>Laboratorium Fisika Bumi</w:t>
      </w:r>
      <w:r w:rsidR="006E6838" w:rsidRPr="007F65AA">
        <w:rPr>
          <w:iCs/>
        </w:rPr>
        <w:t>,</w:t>
      </w:r>
    </w:p>
    <w:p w14:paraId="445A9E00" w14:textId="77777777" w:rsidR="00241309" w:rsidRPr="007F65AA" w:rsidRDefault="00241309" w:rsidP="00485DCF">
      <w:pPr>
        <w:pStyle w:val="AfiliasiPenulis"/>
      </w:pPr>
      <w:r w:rsidRPr="007F65AA">
        <w:t>Kelompok Keilmuan Fisika Bumi dan Sistem Kompleks,</w:t>
      </w:r>
    </w:p>
    <w:p w14:paraId="636C2D41" w14:textId="77777777" w:rsidR="00241309" w:rsidRPr="007F65AA" w:rsidRDefault="00241309" w:rsidP="00485DCF">
      <w:pPr>
        <w:pStyle w:val="AfiliasiPenulis"/>
      </w:pPr>
      <w:r w:rsidRPr="007F65AA">
        <w:t xml:space="preserve">Fakultas Matematika dan Ilmu Pengetahuan Alam, Institut Teknologi Bandung, </w:t>
      </w:r>
    </w:p>
    <w:p w14:paraId="48110CDA" w14:textId="77777777" w:rsidR="002D6042" w:rsidRPr="007F65AA" w:rsidRDefault="00241309" w:rsidP="00485DCF">
      <w:pPr>
        <w:pStyle w:val="AfiliasiPenulis"/>
      </w:pPr>
      <w:r w:rsidRPr="007F65AA">
        <w:t>Jl. Ganesha no. 10 Bandung, Indonesia, 40132</w:t>
      </w:r>
    </w:p>
    <w:p w14:paraId="5126D2CC" w14:textId="77777777" w:rsidR="00241309" w:rsidRPr="007F65AA" w:rsidRDefault="00241309" w:rsidP="00485DCF">
      <w:pPr>
        <w:pStyle w:val="AfiliasiPenulis"/>
      </w:pPr>
    </w:p>
    <w:p w14:paraId="5971C083" w14:textId="77777777" w:rsidR="00241309" w:rsidRPr="007F65AA" w:rsidRDefault="00241309" w:rsidP="00485DCF">
      <w:pPr>
        <w:pStyle w:val="AfiliasiPenulis"/>
        <w:rPr>
          <w:iCs/>
        </w:rPr>
      </w:pPr>
      <w:r w:rsidRPr="007F65AA">
        <w:rPr>
          <w:iCs/>
          <w:vertAlign w:val="superscript"/>
        </w:rPr>
        <w:t>3</w:t>
      </w:r>
      <w:r w:rsidRPr="007F65AA">
        <w:rPr>
          <w:iCs/>
        </w:rPr>
        <w:t>Laboratorium Fisika Nuklir</w:t>
      </w:r>
      <w:r w:rsidR="006E6838" w:rsidRPr="007F65AA">
        <w:rPr>
          <w:iCs/>
        </w:rPr>
        <w:t>,</w:t>
      </w:r>
    </w:p>
    <w:p w14:paraId="7BF34AB6" w14:textId="77777777" w:rsidR="00241309" w:rsidRPr="007F65AA" w:rsidRDefault="00241309" w:rsidP="00485DCF">
      <w:pPr>
        <w:pStyle w:val="AfiliasiPenulis"/>
      </w:pPr>
      <w:r w:rsidRPr="007F65AA">
        <w:t>Kelompok Keilmuan Fisika Nuklir dan Biofisika,</w:t>
      </w:r>
    </w:p>
    <w:p w14:paraId="3F862240" w14:textId="77777777" w:rsidR="00241309" w:rsidRPr="007F65AA" w:rsidRDefault="00241309" w:rsidP="00485DCF">
      <w:pPr>
        <w:pStyle w:val="AfiliasiPenulis"/>
      </w:pPr>
      <w:r w:rsidRPr="007F65AA">
        <w:t xml:space="preserve">Fakultas Matematika dan Ilmu Pengetahuan Alam, Institut Teknologi Bandung, </w:t>
      </w:r>
    </w:p>
    <w:p w14:paraId="17DCCE17" w14:textId="77777777" w:rsidR="00241309" w:rsidRPr="007F65AA" w:rsidRDefault="00241309" w:rsidP="00485DCF">
      <w:pPr>
        <w:pStyle w:val="AfiliasiPenulis"/>
      </w:pPr>
      <w:r w:rsidRPr="007F65AA">
        <w:t>Jl. Ganesha no. 10 Bandung, Indonesia, 40132</w:t>
      </w:r>
    </w:p>
    <w:p w14:paraId="0CDAFDDC" w14:textId="77777777" w:rsidR="002D6042" w:rsidRPr="007F65AA" w:rsidRDefault="003A5C85" w:rsidP="00485DCF">
      <w:pPr>
        <w:pStyle w:val="EmailPenulis"/>
      </w:pPr>
      <w:r w:rsidRPr="007F65AA">
        <w:br/>
      </w:r>
      <w:r w:rsidR="00BE5FD1" w:rsidRPr="007F65AA">
        <w:rPr>
          <w:szCs w:val="28"/>
          <w:vertAlign w:val="superscript"/>
        </w:rPr>
        <w:t>a)</w:t>
      </w:r>
      <w:r w:rsidR="004E3CB2" w:rsidRPr="007F65AA">
        <w:t xml:space="preserve"> </w:t>
      </w:r>
      <w:r w:rsidR="006E6838" w:rsidRPr="007F65AA">
        <w:t>ftakbar</w:t>
      </w:r>
      <w:r w:rsidR="00485DCF" w:rsidRPr="007F65AA">
        <w:t>@fi.itb.ac.id (</w:t>
      </w:r>
      <w:proofErr w:type="spellStart"/>
      <w:r w:rsidR="00485DCF" w:rsidRPr="007F65AA">
        <w:t>corresponding</w:t>
      </w:r>
      <w:proofErr w:type="spellEnd"/>
      <w:r w:rsidR="00485DCF" w:rsidRPr="007F65AA">
        <w:t xml:space="preserve"> </w:t>
      </w:r>
      <w:proofErr w:type="spellStart"/>
      <w:r w:rsidR="00485DCF" w:rsidRPr="007F65AA">
        <w:t>author</w:t>
      </w:r>
      <w:proofErr w:type="spellEnd"/>
      <w:r w:rsidR="00485DCF" w:rsidRPr="007F65AA">
        <w:t>)</w:t>
      </w:r>
      <w:r w:rsidR="002D6042" w:rsidRPr="007F65AA">
        <w:rPr>
          <w:i/>
        </w:rPr>
        <w:t xml:space="preserve"> </w:t>
      </w:r>
      <w:r w:rsidR="001D469C" w:rsidRPr="007F65AA">
        <w:rPr>
          <w:i/>
        </w:rPr>
        <w:br/>
      </w:r>
      <w:r w:rsidRPr="007F65AA">
        <w:rPr>
          <w:szCs w:val="28"/>
          <w:vertAlign w:val="superscript"/>
        </w:rPr>
        <w:t>b)</w:t>
      </w:r>
      <w:r w:rsidR="00944C4F" w:rsidRPr="007F65AA">
        <w:t xml:space="preserve"> </w:t>
      </w:r>
      <w:r w:rsidR="006E6838" w:rsidRPr="007F65AA">
        <w:t>hmahardi</w:t>
      </w:r>
      <w:r w:rsidR="00241309" w:rsidRPr="007F65AA">
        <w:t>@fi.itb.ac.id</w:t>
      </w:r>
    </w:p>
    <w:p w14:paraId="4849888F" w14:textId="77777777" w:rsidR="003A5C85" w:rsidRPr="007F65AA" w:rsidRDefault="002D6042" w:rsidP="00485DCF">
      <w:pPr>
        <w:pStyle w:val="EmailPenulis"/>
      </w:pPr>
      <w:r w:rsidRPr="007F65AA">
        <w:rPr>
          <w:szCs w:val="28"/>
          <w:vertAlign w:val="superscript"/>
        </w:rPr>
        <w:t>c)</w:t>
      </w:r>
      <w:r w:rsidR="00241309" w:rsidRPr="007F65AA">
        <w:rPr>
          <w:szCs w:val="28"/>
          <w:vertAlign w:val="superscript"/>
        </w:rPr>
        <w:t xml:space="preserve"> </w:t>
      </w:r>
      <w:r w:rsidR="006E6838" w:rsidRPr="007F65AA">
        <w:t>dirwanto</w:t>
      </w:r>
      <w:r w:rsidR="00D26EF0" w:rsidRPr="007F65AA">
        <w:t>@fi.itb.ac.id</w:t>
      </w:r>
    </w:p>
    <w:p w14:paraId="4808B329" w14:textId="77777777" w:rsidR="00D26EF0" w:rsidRPr="007F65AA" w:rsidRDefault="00D26EF0" w:rsidP="00485DCF">
      <w:pPr>
        <w:pStyle w:val="EmailPenulis"/>
      </w:pPr>
      <w:r w:rsidRPr="007F65AA">
        <w:rPr>
          <w:vertAlign w:val="superscript"/>
        </w:rPr>
        <w:t>d)</w:t>
      </w:r>
      <w:r w:rsidR="0087465F" w:rsidRPr="007F65AA">
        <w:rPr>
          <w:vertAlign w:val="superscript"/>
        </w:rPr>
        <w:t xml:space="preserve"> </w:t>
      </w:r>
      <w:r w:rsidR="006E6838" w:rsidRPr="007F65AA">
        <w:t>syeilendra</w:t>
      </w:r>
      <w:r w:rsidRPr="007F65AA">
        <w:t>@fi.itb.ac.id</w:t>
      </w:r>
    </w:p>
    <w:p w14:paraId="10CE043D" w14:textId="77777777" w:rsidR="00485DCF" w:rsidRPr="007F65AA" w:rsidRDefault="00485DCF" w:rsidP="00485DCF"/>
    <w:p w14:paraId="4A85518E" w14:textId="77777777" w:rsidR="00485DCF" w:rsidRPr="007F65AA" w:rsidRDefault="0076768E" w:rsidP="00683796">
      <w:pPr>
        <w:jc w:val="center"/>
        <w:rPr>
          <w:b/>
          <w:sz w:val="24"/>
          <w:szCs w:val="24"/>
        </w:rPr>
      </w:pPr>
      <w:r w:rsidRPr="007F65AA">
        <w:rPr>
          <w:b/>
          <w:sz w:val="24"/>
          <w:szCs w:val="24"/>
        </w:rPr>
        <w:t>A</w:t>
      </w:r>
      <w:r w:rsidR="00485DCF" w:rsidRPr="007F65AA">
        <w:rPr>
          <w:b/>
          <w:sz w:val="24"/>
          <w:szCs w:val="24"/>
        </w:rPr>
        <w:t>bstrak</w:t>
      </w:r>
    </w:p>
    <w:p w14:paraId="779693AB" w14:textId="77777777" w:rsidR="00485DCF" w:rsidRPr="007F65AA" w:rsidRDefault="0087465F" w:rsidP="0076768E">
      <w:pPr>
        <w:pStyle w:val="Abstrak"/>
      </w:pPr>
      <w:r w:rsidRPr="007F65AA">
        <w:t xml:space="preserve">Suatu inti atom yang tidak stabil akan segera meluruh untuk mencapai kestabilan. Proses peluruhan ini </w:t>
      </w:r>
      <w:proofErr w:type="spellStart"/>
      <w:r w:rsidRPr="007F65AA">
        <w:t>dikarakterisasi</w:t>
      </w:r>
      <w:proofErr w:type="spellEnd"/>
      <w:r w:rsidRPr="007F65AA">
        <w:t xml:space="preserve"> oleh laju peluruhan yang berkaitan dengan waktu paruh dari suatu inti. Terdapat tiga buah peluruhan radioaktif yang dikenal, yaitu peluruhan alfa, peluruhan beta dan peluruhan gamma. </w:t>
      </w:r>
      <w:proofErr w:type="spellStart"/>
      <w:r w:rsidRPr="007F65AA">
        <w:t>Peuluruhan</w:t>
      </w:r>
      <w:proofErr w:type="spellEnd"/>
      <w:r w:rsidRPr="007F65AA">
        <w:t xml:space="preserve"> alfa terjadi ketika partikel </w:t>
      </w:r>
      <w:proofErr w:type="spellStart"/>
      <w:r w:rsidRPr="007F65AA">
        <w:t>alpha</w:t>
      </w:r>
      <w:proofErr w:type="spellEnd"/>
      <w:r w:rsidRPr="007F65AA">
        <w:t xml:space="preserve"> (</w:t>
      </w:r>
      <w:r w:rsidRPr="007F65AA">
        <w:rPr>
          <w:vertAlign w:val="superscript"/>
        </w:rPr>
        <w:t>4</w:t>
      </w:r>
      <w:r w:rsidRPr="007F65AA">
        <w:t>He</w:t>
      </w:r>
      <w:r w:rsidRPr="007F65AA">
        <w:rPr>
          <w:vertAlign w:val="subscript"/>
        </w:rPr>
        <w:t>2</w:t>
      </w:r>
      <w:r w:rsidRPr="007F65AA">
        <w:t>) dilepaskan dari suatu inti dengan “menembus” potensial Coulomb berdasarkan efek tero</w:t>
      </w:r>
      <w:r w:rsidR="005F70BE" w:rsidRPr="007F65AA">
        <w:t>bosan</w:t>
      </w:r>
      <w:r w:rsidRPr="007F65AA">
        <w:t xml:space="preserve">. Pada makalah ini, kami akan </w:t>
      </w:r>
      <w:proofErr w:type="spellStart"/>
      <w:r w:rsidRPr="007F65AA">
        <w:t>menganalisa</w:t>
      </w:r>
      <w:proofErr w:type="spellEnd"/>
      <w:r w:rsidRPr="007F65AA">
        <w:t xml:space="preserve"> karakteristik dari inti yang melakukan peluruhan alfa dengan menggunakan </w:t>
      </w:r>
      <w:proofErr w:type="spellStart"/>
      <w:r w:rsidRPr="007F65AA">
        <w:t>metoda</w:t>
      </w:r>
      <w:proofErr w:type="spellEnd"/>
      <w:r w:rsidRPr="007F65AA">
        <w:t xml:space="preserve"> transfer matriks.</w:t>
      </w:r>
      <w:r w:rsidR="00C67427" w:rsidRPr="007F65AA">
        <w:t xml:space="preserve"> </w:t>
      </w:r>
    </w:p>
    <w:p w14:paraId="66ABF437" w14:textId="77777777" w:rsidR="0076768E" w:rsidRPr="007F65AA" w:rsidRDefault="0076768E" w:rsidP="00485DCF">
      <w:pPr>
        <w:pStyle w:val="Abstrak"/>
      </w:pPr>
      <w:r w:rsidRPr="007F65AA">
        <w:t xml:space="preserve">Kata-kata kunci: </w:t>
      </w:r>
      <w:r w:rsidR="0087465F" w:rsidRPr="007F65AA">
        <w:t xml:space="preserve">Peluruhan alfa, </w:t>
      </w:r>
      <w:proofErr w:type="spellStart"/>
      <w:r w:rsidR="0087465F" w:rsidRPr="007F65AA">
        <w:t>metoda</w:t>
      </w:r>
      <w:proofErr w:type="spellEnd"/>
      <w:r w:rsidR="0087465F" w:rsidRPr="007F65AA">
        <w:t xml:space="preserve"> transfer matriks, waktu paruh</w:t>
      </w:r>
    </w:p>
    <w:p w14:paraId="6DC4CDCD" w14:textId="77777777" w:rsidR="001C54F5" w:rsidRPr="007F65AA" w:rsidRDefault="0087465F" w:rsidP="00683796">
      <w:pPr>
        <w:pStyle w:val="Heading1"/>
      </w:pPr>
      <w:r w:rsidRPr="007F65AA">
        <w:t>Pendahuluan</w:t>
      </w:r>
    </w:p>
    <w:p w14:paraId="321819ED" w14:textId="77777777" w:rsidR="0087465F" w:rsidRPr="007F65AA" w:rsidRDefault="0087465F" w:rsidP="00485DCF">
      <w:pPr>
        <w:pStyle w:val="Paragraf"/>
      </w:pPr>
      <w:r w:rsidRPr="007F65AA">
        <w:t xml:space="preserve">Model potensial untuk peluruhan alfa terlihat seperti gambar </w:t>
      </w:r>
      <w:proofErr w:type="spellStart"/>
      <w:r w:rsidRPr="007F65AA">
        <w:t>dibawah</w:t>
      </w:r>
      <w:proofErr w:type="spellEnd"/>
      <w:r w:rsidRPr="007F65AA">
        <w:t xml:space="preserve">. Untuk daerah </w:t>
      </w:r>
      <w:r w:rsidRPr="007F65AA">
        <w:rPr>
          <w:position w:val="-6"/>
        </w:rPr>
        <w:object w:dxaOrig="480" w:dyaOrig="200" w14:anchorId="13CAE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1pt" o:ole="">
            <v:imagedata r:id="rId8" o:title=""/>
          </v:shape>
          <o:OLEObject Type="Embed" ProgID="Equation.DSMT4" ShapeID="_x0000_i1025" DrawAspect="Content" ObjectID="_1589154028" r:id="rId9"/>
        </w:object>
      </w:r>
      <w:r w:rsidRPr="007F65AA">
        <w:t xml:space="preserve">, </w:t>
      </w:r>
      <w:proofErr w:type="spellStart"/>
      <w:r w:rsidRPr="007F65AA">
        <w:t>dimana</w:t>
      </w:r>
      <w:proofErr w:type="spellEnd"/>
      <w:r w:rsidRPr="007F65AA">
        <w:t xml:space="preserve"> </w:t>
      </w:r>
      <w:r w:rsidRPr="007F65AA">
        <w:rPr>
          <w:position w:val="-6"/>
        </w:rPr>
        <w:object w:dxaOrig="180" w:dyaOrig="200" w14:anchorId="6ACC1FC0">
          <v:shape id="_x0000_i1026" type="#_x0000_t75" style="width:9pt;height:11pt" o:ole="">
            <v:imagedata r:id="rId10" o:title=""/>
          </v:shape>
          <o:OLEObject Type="Embed" ProgID="Equation.DSMT4" ShapeID="_x0000_i1026" DrawAspect="Content" ObjectID="_1589154029" r:id="rId11"/>
        </w:object>
      </w:r>
      <w:r w:rsidRPr="007F65AA">
        <w:t xml:space="preserve"> merupakan radius inti, partikel alfa dipengaruhi oleh potensial inti</w:t>
      </w:r>
      <w:r w:rsidR="00C708FB" w:rsidRPr="007F65AA">
        <w:t xml:space="preserve"> yang didekati dengan potensial bernilai konstan</w:t>
      </w:r>
      <w:r w:rsidRPr="007F65AA">
        <w:t>. Setelah melalui radius inti (</w:t>
      </w:r>
      <w:r w:rsidRPr="007F65AA">
        <w:rPr>
          <w:position w:val="-6"/>
        </w:rPr>
        <w:object w:dxaOrig="480" w:dyaOrig="200" w14:anchorId="33EAF699">
          <v:shape id="_x0000_i1027" type="#_x0000_t75" style="width:24pt;height:11pt" o:ole="">
            <v:imagedata r:id="rId12" o:title=""/>
          </v:shape>
          <o:OLEObject Type="Embed" ProgID="Equation.DSMT4" ShapeID="_x0000_i1027" DrawAspect="Content" ObjectID="_1589154030" r:id="rId13"/>
        </w:object>
      </w:r>
      <w:r w:rsidRPr="007F65AA">
        <w:t xml:space="preserve">), partikel alfa dipengaruhi oleh potensial Coulomb yang muncul akibat tolakan dari inti anak. Karena partikel alfa terikat pada inti, maka energi total partikel alfa itu lebih kecil daripada tinggi potensial </w:t>
      </w:r>
      <w:proofErr w:type="spellStart"/>
      <w:r w:rsidRPr="007F65AA">
        <w:t>Coulomb-nya</w:t>
      </w:r>
      <w:proofErr w:type="spellEnd"/>
      <w:r w:rsidRPr="007F65AA">
        <w:t xml:space="preserve">. Meskipun secara klasik, partikel alfa tidak akan bisa menembus penghalang tersebut, namun teori kuantum membolehkan partikel alfa menembus </w:t>
      </w:r>
      <w:r w:rsidR="005F70BE" w:rsidRPr="007F65AA">
        <w:t>penghalang</w:t>
      </w:r>
      <w:r w:rsidRPr="007F65AA">
        <w:t xml:space="preserve"> tersebut. Peristiwa ini di</w:t>
      </w:r>
      <w:r w:rsidR="005F70BE" w:rsidRPr="007F65AA">
        <w:t>kenal sebagai</w:t>
      </w:r>
      <w:r w:rsidRPr="007F65AA">
        <w:t xml:space="preserve"> efek</w:t>
      </w:r>
      <w:r w:rsidR="005F70BE" w:rsidRPr="007F65AA">
        <w:t xml:space="preserve"> terobosan</w:t>
      </w:r>
      <w:r w:rsidR="00052C58" w:rsidRPr="007F65AA">
        <w:t>, [1,2]</w:t>
      </w:r>
      <w:r w:rsidRPr="007F65AA">
        <w:t>.</w:t>
      </w:r>
    </w:p>
    <w:p w14:paraId="61A754AA" w14:textId="77777777" w:rsidR="00146A23" w:rsidRPr="007F65AA" w:rsidRDefault="00A133F8" w:rsidP="00F64AE4">
      <w:pPr>
        <w:pStyle w:val="Gambar"/>
      </w:pPr>
      <w:r w:rsidRPr="007F65AA">
        <w:object w:dxaOrig="10226" w:dyaOrig="7849" w14:anchorId="58030A25">
          <v:shape id="_x0000_i1028" type="#_x0000_t75" style="width:180pt;height:138pt" o:ole="">
            <v:imagedata r:id="rId14" o:title=""/>
          </v:shape>
          <o:OLEObject Type="Embed" ProgID="Visio.Drawing.11" ShapeID="_x0000_i1028" DrawAspect="Content" ObjectID="_1589154031" r:id="rId15"/>
        </w:object>
      </w:r>
    </w:p>
    <w:p w14:paraId="6B67E71B" w14:textId="77777777" w:rsidR="00F64AE4" w:rsidRPr="007F65AA" w:rsidRDefault="00C708FB" w:rsidP="00F64AE4">
      <w:pPr>
        <w:pStyle w:val="GambarCaption"/>
        <w:rPr>
          <w:lang w:val="id-ID"/>
        </w:rPr>
      </w:pPr>
      <w:r w:rsidRPr="007F65AA">
        <w:rPr>
          <w:lang w:val="id-ID"/>
        </w:rPr>
        <w:t>Gambar 1. Model potensial p</w:t>
      </w:r>
      <w:r w:rsidR="00F64AE4" w:rsidRPr="007F65AA">
        <w:rPr>
          <w:lang w:val="id-ID"/>
        </w:rPr>
        <w:t xml:space="preserve">eluruhan </w:t>
      </w:r>
      <w:r w:rsidRPr="007F65AA">
        <w:rPr>
          <w:lang w:val="id-ID"/>
        </w:rPr>
        <w:t>a</w:t>
      </w:r>
      <w:r w:rsidR="00F64AE4" w:rsidRPr="007F65AA">
        <w:rPr>
          <w:lang w:val="id-ID"/>
        </w:rPr>
        <w:t>lfa</w:t>
      </w:r>
    </w:p>
    <w:p w14:paraId="0C19DF7D" w14:textId="77777777" w:rsidR="00F64AE4" w:rsidRPr="007F65AA" w:rsidRDefault="00F64AE4" w:rsidP="00F64AE4">
      <w:pPr>
        <w:pStyle w:val="Paragraf"/>
      </w:pPr>
    </w:p>
    <w:p w14:paraId="579F6872" w14:textId="77777777" w:rsidR="005F70BE" w:rsidRPr="007F65AA" w:rsidRDefault="005F70BE" w:rsidP="00485DCF">
      <w:pPr>
        <w:pStyle w:val="Paragraf"/>
      </w:pPr>
      <w:r w:rsidRPr="007F65AA">
        <w:t xml:space="preserve">Pada makalah ini, kami melakukan </w:t>
      </w:r>
      <w:r w:rsidR="00F64AE4" w:rsidRPr="007F65AA">
        <w:t>perhitungan waktu paruh bagi beberapa inti</w:t>
      </w:r>
      <w:r w:rsidRPr="007F65AA">
        <w:t xml:space="preserve"> </w:t>
      </w:r>
      <w:r w:rsidR="00F64AE4" w:rsidRPr="007F65AA">
        <w:t xml:space="preserve">yang melakukan </w:t>
      </w:r>
      <w:r w:rsidRPr="007F65AA">
        <w:t>peluruhan alfa dengan metoda matriks transfer. Metoda ini menyederhanakan model potensial pada peluruhan alfa dengan mendekati potensialnya menjadi kumpulan potensial-potensial yang nilainya konstan yang kita bisa cari solusi eksaknya. Model penyederhanaannya dapat dilihat pada gambar di bawah ini,</w:t>
      </w:r>
    </w:p>
    <w:p w14:paraId="1976B36F" w14:textId="77777777" w:rsidR="005F70BE" w:rsidRPr="007F65AA" w:rsidRDefault="00A133F8" w:rsidP="00C708FB">
      <w:pPr>
        <w:pStyle w:val="Gambar"/>
      </w:pPr>
      <w:r w:rsidRPr="007F65AA">
        <w:object w:dxaOrig="9667" w:dyaOrig="7849" w14:anchorId="07A920FC">
          <v:shape id="_x0000_i1029" type="#_x0000_t75" style="width:183pt;height:148pt" o:ole="">
            <v:imagedata r:id="rId16" o:title=""/>
          </v:shape>
          <o:OLEObject Type="Embed" ProgID="Visio.Drawing.11" ShapeID="_x0000_i1029" DrawAspect="Content" ObjectID="_1589154032" r:id="rId17"/>
        </w:object>
      </w:r>
    </w:p>
    <w:p w14:paraId="79CE70E1" w14:textId="77777777" w:rsidR="004512FB" w:rsidRPr="007F65AA" w:rsidRDefault="00C708FB" w:rsidP="00A133F8">
      <w:pPr>
        <w:pStyle w:val="GambarCaption"/>
        <w:rPr>
          <w:lang w:val="id-ID"/>
        </w:rPr>
      </w:pPr>
      <w:r w:rsidRPr="007F65AA">
        <w:rPr>
          <w:lang w:val="id-ID"/>
        </w:rPr>
        <w:t>Gambar 2. Pendekatan model potensial peluruhan alfa dengan kumpulan potensial konstan</w:t>
      </w:r>
    </w:p>
    <w:p w14:paraId="7FCD537B" w14:textId="77777777" w:rsidR="00A133F8" w:rsidRPr="007F65AA" w:rsidRDefault="00A133F8" w:rsidP="00A133F8">
      <w:pPr>
        <w:pStyle w:val="Paragraf"/>
      </w:pPr>
    </w:p>
    <w:p w14:paraId="03089DAF" w14:textId="77777777" w:rsidR="004512FB" w:rsidRPr="007F65AA" w:rsidRDefault="004512FB" w:rsidP="00485DCF">
      <w:pPr>
        <w:pStyle w:val="Paragraf"/>
      </w:pPr>
      <w:r w:rsidRPr="007F65AA">
        <w:t xml:space="preserve">Koefisien gelombang transmisi untuk potensial konstan dapat ditentukan secara eksak. Matriks yang menkaitkan koefisien gelombang datang dengan koefisien gelombang transmisi disebut sebagai matriks transfer. </w:t>
      </w:r>
      <w:r w:rsidR="00674149" w:rsidRPr="007F65AA">
        <w:t>Dengan menghitung matriks transfer totalnya, kami dapat menentukan probabilitas transmitasi dan akhirnya dapat menentukan waktu paruh untuk suatu inti.</w:t>
      </w:r>
    </w:p>
    <w:p w14:paraId="7C95E9C2" w14:textId="77777777" w:rsidR="00674149" w:rsidRPr="007F65AA" w:rsidRDefault="00674149" w:rsidP="00485DCF">
      <w:pPr>
        <w:pStyle w:val="Paragraf"/>
      </w:pPr>
    </w:p>
    <w:p w14:paraId="1E35B79C" w14:textId="77777777" w:rsidR="00674149" w:rsidRPr="007F65AA" w:rsidRDefault="00EF07E4" w:rsidP="00674149">
      <w:pPr>
        <w:pStyle w:val="Heading1"/>
      </w:pPr>
      <w:r w:rsidRPr="007F65AA">
        <w:t xml:space="preserve">Peluruhan alfa dengan </w:t>
      </w:r>
      <w:r w:rsidR="00ED0FF6" w:rsidRPr="007F65AA">
        <w:t xml:space="preserve">Matriks Transfer </w:t>
      </w:r>
    </w:p>
    <w:p w14:paraId="0DD19718" w14:textId="77777777" w:rsidR="006A5E62" w:rsidRPr="007F65AA" w:rsidRDefault="006A5E62" w:rsidP="006A5E62">
      <w:pPr>
        <w:pStyle w:val="Heading2"/>
      </w:pPr>
      <w:r w:rsidRPr="007F65AA">
        <w:t>Matriks Transfer untuk Barrier Satu Dimensi</w:t>
      </w:r>
    </w:p>
    <w:p w14:paraId="3C9E28C5" w14:textId="77777777" w:rsidR="00ED0FF6" w:rsidRPr="007F65AA" w:rsidRDefault="00ED0FF6" w:rsidP="00ED0FF6">
      <w:pPr>
        <w:pStyle w:val="Paragraf"/>
      </w:pPr>
      <w:r w:rsidRPr="007F65AA">
        <w:t xml:space="preserve">Misalkan suatu partikel dengan energi </w:t>
      </w:r>
      <w:r w:rsidRPr="007F65AA">
        <w:rPr>
          <w:position w:val="-4"/>
        </w:rPr>
        <w:object w:dxaOrig="220" w:dyaOrig="220" w14:anchorId="7E631A77">
          <v:shape id="_x0000_i1030" type="#_x0000_t75" style="width:11pt;height:11pt" o:ole="">
            <v:imagedata r:id="rId18" o:title=""/>
          </v:shape>
          <o:OLEObject Type="Embed" ProgID="Equation.DSMT4" ShapeID="_x0000_i1030" DrawAspect="Content" ObjectID="_1589154033" r:id="rId19"/>
        </w:object>
      </w:r>
      <w:r w:rsidRPr="007F65AA">
        <w:t xml:space="preserve"> bergerak dari kiri ke kanan dengan melewati suatu potensial step dari </w:t>
      </w:r>
      <w:r w:rsidRPr="007F65AA">
        <w:rPr>
          <w:i/>
        </w:rPr>
        <w:t>a = x</w:t>
      </w:r>
      <w:r w:rsidRPr="007F65AA">
        <w:rPr>
          <w:i/>
          <w:vertAlign w:val="subscript"/>
        </w:rPr>
        <w:t>1</w:t>
      </w:r>
      <w:r w:rsidRPr="007F65AA">
        <w:t xml:space="preserve"> sampai </w:t>
      </w:r>
      <w:r w:rsidRPr="007F65AA">
        <w:rPr>
          <w:i/>
        </w:rPr>
        <w:t>b = x</w:t>
      </w:r>
      <w:r w:rsidRPr="007F65AA">
        <w:rPr>
          <w:i/>
          <w:vertAlign w:val="subscript"/>
        </w:rPr>
        <w:t>n</w:t>
      </w:r>
      <w:r w:rsidRPr="007F65AA">
        <w:t xml:space="preserve"> dengan potensial konstan </w:t>
      </w:r>
      <w:r w:rsidRPr="007F65AA">
        <w:rPr>
          <w:i/>
        </w:rPr>
        <w:t>V</w:t>
      </w:r>
      <w:r w:rsidRPr="007F65AA">
        <w:rPr>
          <w:i/>
          <w:vertAlign w:val="subscript"/>
        </w:rPr>
        <w:t>1</w:t>
      </w:r>
      <w:r w:rsidRPr="007F65AA">
        <w:rPr>
          <w:i/>
        </w:rPr>
        <w:t>,...,V</w:t>
      </w:r>
      <w:r w:rsidRPr="007F65AA">
        <w:rPr>
          <w:i/>
          <w:vertAlign w:val="subscript"/>
        </w:rPr>
        <w:t>n+1</w:t>
      </w:r>
      <w:r w:rsidRPr="007F65AA">
        <w:t xml:space="preserve">, dimana </w:t>
      </w:r>
      <w:r w:rsidRPr="007F65AA">
        <w:rPr>
          <w:i/>
        </w:rPr>
        <w:t>V</w:t>
      </w:r>
      <w:r w:rsidRPr="007F65AA">
        <w:rPr>
          <w:i/>
          <w:vertAlign w:val="subscript"/>
        </w:rPr>
        <w:t>1</w:t>
      </w:r>
      <w:r w:rsidRPr="007F65AA">
        <w:t xml:space="preserve"> berada di sebelah kiri </w:t>
      </w:r>
      <w:r w:rsidRPr="007F65AA">
        <w:rPr>
          <w:i/>
        </w:rPr>
        <w:t>x</w:t>
      </w:r>
      <w:r w:rsidRPr="007F65AA">
        <w:rPr>
          <w:i/>
          <w:vertAlign w:val="subscript"/>
        </w:rPr>
        <w:t>1</w:t>
      </w:r>
      <w:r w:rsidRPr="007F65AA">
        <w:t xml:space="preserve"> dan </w:t>
      </w:r>
      <w:r w:rsidRPr="007F65AA">
        <w:rPr>
          <w:i/>
        </w:rPr>
        <w:t>V</w:t>
      </w:r>
      <w:r w:rsidRPr="007F65AA">
        <w:rPr>
          <w:i/>
          <w:vertAlign w:val="subscript"/>
        </w:rPr>
        <w:t>n+1</w:t>
      </w:r>
      <w:r w:rsidRPr="007F65AA">
        <w:t xml:space="preserve"> berada di sebelah kanan </w:t>
      </w:r>
      <w:r w:rsidRPr="007F65AA">
        <w:rPr>
          <w:i/>
        </w:rPr>
        <w:t>x</w:t>
      </w:r>
      <w:r w:rsidRPr="007F65AA">
        <w:rPr>
          <w:i/>
          <w:vertAlign w:val="subscript"/>
        </w:rPr>
        <w:t>n</w:t>
      </w:r>
      <w:r w:rsidRPr="007F65AA">
        <w:t xml:space="preserve">. </w:t>
      </w:r>
    </w:p>
    <w:p w14:paraId="1A8ED81F" w14:textId="77777777" w:rsidR="00ED0FF6" w:rsidRPr="007F65AA" w:rsidRDefault="00A133F8" w:rsidP="00ED0FF6">
      <w:pPr>
        <w:pStyle w:val="Gambar"/>
      </w:pPr>
      <w:r w:rsidRPr="007F65AA">
        <w:object w:dxaOrig="7525" w:dyaOrig="5689" w14:anchorId="3AFB4CE7">
          <v:shape id="_x0000_i1031" type="#_x0000_t75" style="width:165pt;height:125pt" o:ole="">
            <v:imagedata r:id="rId20" o:title=""/>
          </v:shape>
          <o:OLEObject Type="Embed" ProgID="Visio.Drawing.11" ShapeID="_x0000_i1031" DrawAspect="Content" ObjectID="_1589154034" r:id="rId21"/>
        </w:object>
      </w:r>
      <w:r w:rsidR="00ED0FF6" w:rsidRPr="007F65AA">
        <w:t xml:space="preserve"> </w:t>
      </w:r>
    </w:p>
    <w:p w14:paraId="7505ECD5" w14:textId="77777777" w:rsidR="00ED0FF6" w:rsidRPr="007F65AA" w:rsidRDefault="00ED0FF6" w:rsidP="00A133F8">
      <w:pPr>
        <w:pStyle w:val="GambarCaption"/>
        <w:rPr>
          <w:lang w:val="id-ID"/>
        </w:rPr>
      </w:pPr>
      <w:r w:rsidRPr="007F65AA">
        <w:rPr>
          <w:lang w:val="id-ID"/>
        </w:rPr>
        <w:t>Gambar 3. Potensial barrier satu dimensi</w:t>
      </w:r>
    </w:p>
    <w:p w14:paraId="7F5BA3D5" w14:textId="77777777" w:rsidR="00ED0FF6" w:rsidRPr="007F65AA" w:rsidRDefault="00ED0FF6" w:rsidP="00ED0FF6">
      <w:pPr>
        <w:pStyle w:val="Paragraf"/>
      </w:pPr>
      <w:r w:rsidRPr="007F65AA">
        <w:lastRenderedPageBreak/>
        <w:t>Fungsi gelombang ke-</w:t>
      </w:r>
      <w:r w:rsidRPr="007F65AA">
        <w:rPr>
          <w:i/>
        </w:rPr>
        <w:t>j</w:t>
      </w:r>
      <w:r w:rsidRPr="007F65AA">
        <w:t xml:space="preserve"> diberikan oleh </w:t>
      </w:r>
    </w:p>
    <w:p w14:paraId="79A91757" w14:textId="77777777" w:rsidR="00B32FA9" w:rsidRPr="007F65AA" w:rsidRDefault="00B32FA9" w:rsidP="00B32FA9">
      <w:pPr>
        <w:pStyle w:val="Persamaan"/>
      </w:pPr>
      <w:r w:rsidRPr="007F65AA">
        <w:tab/>
      </w:r>
      <w:r w:rsidRPr="007F65AA">
        <w:rPr>
          <w:position w:val="-12"/>
        </w:rPr>
        <w:object w:dxaOrig="2299" w:dyaOrig="360" w14:anchorId="55C2158E">
          <v:shape id="_x0000_i1032" type="#_x0000_t75" style="width:115pt;height:18pt" o:ole="">
            <v:imagedata r:id="rId22" o:title=""/>
          </v:shape>
          <o:OLEObject Type="Embed" ProgID="Equation.DSMT4" ShapeID="_x0000_i1032" DrawAspect="Content" ObjectID="_1589154035" r:id="rId23"/>
        </w:object>
      </w:r>
      <w:r w:rsidRPr="007F65AA">
        <w:tab/>
        <w:t>(1)</w:t>
      </w:r>
    </w:p>
    <w:p w14:paraId="66F15346" w14:textId="77777777" w:rsidR="00B32FA9" w:rsidRPr="007F65AA" w:rsidRDefault="00B32FA9" w:rsidP="00B32FA9">
      <w:r w:rsidRPr="007F65AA">
        <w:t xml:space="preserve">dan fungsi gelombang ke </w:t>
      </w:r>
      <w:r w:rsidRPr="007F65AA">
        <w:rPr>
          <w:i/>
        </w:rPr>
        <w:t>j +1</w:t>
      </w:r>
      <w:r w:rsidRPr="007F65AA">
        <w:t xml:space="preserve"> diberikan oleh</w:t>
      </w:r>
    </w:p>
    <w:p w14:paraId="53148935" w14:textId="77777777" w:rsidR="00B32FA9" w:rsidRPr="007F65AA" w:rsidRDefault="00B32FA9" w:rsidP="00B32FA9">
      <w:pPr>
        <w:pStyle w:val="Persamaan"/>
      </w:pPr>
      <w:r w:rsidRPr="007F65AA">
        <w:tab/>
      </w:r>
      <w:r w:rsidRPr="007F65AA">
        <w:rPr>
          <w:position w:val="-12"/>
        </w:rPr>
        <w:object w:dxaOrig="2799" w:dyaOrig="360" w14:anchorId="11C1C80C">
          <v:shape id="_x0000_i1033" type="#_x0000_t75" style="width:140pt;height:18pt" o:ole="">
            <v:imagedata r:id="rId24" o:title=""/>
          </v:shape>
          <o:OLEObject Type="Embed" ProgID="Equation.DSMT4" ShapeID="_x0000_i1033" DrawAspect="Content" ObjectID="_1589154036" r:id="rId25"/>
        </w:object>
      </w:r>
      <w:r w:rsidRPr="007F65AA">
        <w:tab/>
        <w:t>(2)</w:t>
      </w:r>
    </w:p>
    <w:p w14:paraId="55E09BDB" w14:textId="77777777" w:rsidR="00ED0FF6" w:rsidRPr="007F65AA" w:rsidRDefault="00B32FA9" w:rsidP="00485DCF">
      <w:pPr>
        <w:pStyle w:val="Paragraf"/>
      </w:pPr>
      <w:r w:rsidRPr="007F65AA">
        <w:t xml:space="preserve">Fungsi gelombang harus memenuhi syarat kontinuitas di bidang batas. Pada bidang batas di </w:t>
      </w:r>
      <w:r w:rsidRPr="007F65AA">
        <w:rPr>
          <w:i/>
        </w:rPr>
        <w:t>x = x</w:t>
      </w:r>
      <w:r w:rsidRPr="007F65AA">
        <w:rPr>
          <w:i/>
          <w:vertAlign w:val="subscript"/>
        </w:rPr>
        <w:t>j</w:t>
      </w:r>
      <w:r w:rsidRPr="007F65AA">
        <w:t xml:space="preserve">, syarat kontinuitas adalah </w:t>
      </w:r>
    </w:p>
    <w:p w14:paraId="24C80617" w14:textId="77777777" w:rsidR="00B32FA9" w:rsidRPr="007F65AA" w:rsidRDefault="00B32FA9" w:rsidP="00B32FA9">
      <w:pPr>
        <w:pStyle w:val="Persamaan"/>
      </w:pPr>
      <w:r w:rsidRPr="007F65AA">
        <w:tab/>
      </w:r>
      <w:r w:rsidRPr="007F65AA">
        <w:rPr>
          <w:position w:val="-12"/>
        </w:rPr>
        <w:object w:dxaOrig="1579" w:dyaOrig="320" w14:anchorId="52243792">
          <v:shape id="_x0000_i1034" type="#_x0000_t75" style="width:79pt;height:16pt" o:ole="">
            <v:imagedata r:id="rId26" o:title=""/>
          </v:shape>
          <o:OLEObject Type="Embed" ProgID="Equation.DSMT4" ShapeID="_x0000_i1034" DrawAspect="Content" ObjectID="_1589154037" r:id="rId27"/>
        </w:object>
      </w:r>
      <w:r w:rsidRPr="007F65AA">
        <w:tab/>
        <w:t>(3)</w:t>
      </w:r>
    </w:p>
    <w:p w14:paraId="289E588E" w14:textId="77777777" w:rsidR="00B32FA9" w:rsidRPr="007F65AA" w:rsidRDefault="00B32FA9" w:rsidP="00B32FA9">
      <w:pPr>
        <w:pStyle w:val="Paragraf"/>
        <w:ind w:firstLine="0"/>
      </w:pPr>
      <w:r w:rsidRPr="007F65AA">
        <w:t>dan</w:t>
      </w:r>
    </w:p>
    <w:p w14:paraId="5DB7FBE7" w14:textId="77777777" w:rsidR="00B32FA9" w:rsidRPr="007F65AA" w:rsidRDefault="00B32FA9" w:rsidP="00B32FA9">
      <w:pPr>
        <w:pStyle w:val="Persamaan"/>
      </w:pPr>
      <w:r w:rsidRPr="007F65AA">
        <w:tab/>
      </w:r>
      <w:r w:rsidRPr="007F65AA">
        <w:rPr>
          <w:position w:val="-34"/>
        </w:rPr>
        <w:object w:dxaOrig="1880" w:dyaOrig="720" w14:anchorId="5274B341">
          <v:shape id="_x0000_i1035" type="#_x0000_t75" style="width:94pt;height:36pt" o:ole="">
            <v:imagedata r:id="rId28" o:title=""/>
          </v:shape>
          <o:OLEObject Type="Embed" ProgID="Equation.DSMT4" ShapeID="_x0000_i1035" DrawAspect="Content" ObjectID="_1589154038" r:id="rId29"/>
        </w:object>
      </w:r>
      <w:r w:rsidRPr="007F65AA">
        <w:tab/>
        <w:t>(4)</w:t>
      </w:r>
    </w:p>
    <w:p w14:paraId="7647AF39" w14:textId="77777777" w:rsidR="00ED0FF6" w:rsidRPr="007F65AA" w:rsidRDefault="00B32FA9" w:rsidP="00B32FA9">
      <w:pPr>
        <w:pStyle w:val="Paragraf"/>
        <w:ind w:firstLine="0"/>
      </w:pPr>
      <w:r w:rsidRPr="007F65AA">
        <w:t xml:space="preserve">sehingga didapatkan hubungan </w:t>
      </w:r>
    </w:p>
    <w:p w14:paraId="371A0389" w14:textId="77777777" w:rsidR="00B32FA9" w:rsidRPr="007F65AA" w:rsidRDefault="007E1D06" w:rsidP="007E1D06">
      <w:pPr>
        <w:pStyle w:val="Persamaan"/>
      </w:pPr>
      <w:r w:rsidRPr="007F65AA">
        <w:tab/>
      </w:r>
      <w:r w:rsidRPr="007F65AA">
        <w:rPr>
          <w:position w:val="-12"/>
        </w:rPr>
        <w:object w:dxaOrig="3519" w:dyaOrig="360" w14:anchorId="620DAEEF">
          <v:shape id="_x0000_i1036" type="#_x0000_t75" style="width:176pt;height:18pt" o:ole="">
            <v:imagedata r:id="rId30" o:title=""/>
          </v:shape>
          <o:OLEObject Type="Embed" ProgID="Equation.DSMT4" ShapeID="_x0000_i1036" DrawAspect="Content" ObjectID="_1589154039" r:id="rId31"/>
        </w:object>
      </w:r>
      <w:r w:rsidRPr="007F65AA">
        <w:tab/>
        <w:t>(5)</w:t>
      </w:r>
    </w:p>
    <w:p w14:paraId="7C0672E9" w14:textId="77777777" w:rsidR="00ED0FF6" w:rsidRPr="007F65AA" w:rsidRDefault="007E1D06" w:rsidP="007E1D06">
      <w:pPr>
        <w:pStyle w:val="Paragraf"/>
        <w:ind w:firstLine="0"/>
      </w:pPr>
      <w:r w:rsidRPr="007F65AA">
        <w:t xml:space="preserve">dan </w:t>
      </w:r>
    </w:p>
    <w:p w14:paraId="1E73542D" w14:textId="77777777" w:rsidR="00ED0FF6" w:rsidRPr="007F65AA" w:rsidRDefault="007E1D06" w:rsidP="007E1D06">
      <w:pPr>
        <w:pStyle w:val="Persamaan"/>
      </w:pPr>
      <w:r w:rsidRPr="007F65AA">
        <w:tab/>
      </w:r>
      <w:r w:rsidRPr="007F65AA">
        <w:rPr>
          <w:position w:val="-12"/>
        </w:rPr>
        <w:object w:dxaOrig="4599" w:dyaOrig="360" w14:anchorId="41FCFD5C">
          <v:shape id="_x0000_i1037" type="#_x0000_t75" style="width:230pt;height:18pt" o:ole="">
            <v:imagedata r:id="rId32" o:title=""/>
          </v:shape>
          <o:OLEObject Type="Embed" ProgID="Equation.DSMT4" ShapeID="_x0000_i1037" DrawAspect="Content" ObjectID="_1589154040" r:id="rId33"/>
        </w:object>
      </w:r>
      <w:r w:rsidRPr="007F65AA">
        <w:tab/>
        <w:t>(6)</w:t>
      </w:r>
    </w:p>
    <w:p w14:paraId="4970FBD1" w14:textId="77777777" w:rsidR="00ED0FF6" w:rsidRPr="007F65AA" w:rsidRDefault="00ED0FF6" w:rsidP="00485DCF">
      <w:pPr>
        <w:pStyle w:val="Paragraf"/>
      </w:pPr>
    </w:p>
    <w:p w14:paraId="0E7966FB" w14:textId="77777777" w:rsidR="007E1D06" w:rsidRPr="007F65AA" w:rsidRDefault="007E1D06" w:rsidP="00485DCF">
      <w:pPr>
        <w:pStyle w:val="Paragraf"/>
      </w:pPr>
      <w:r w:rsidRPr="007F65AA">
        <w:t xml:space="preserve">Persamaan (5) dan (6) dapat dinyatakan ke dalam bentuk matriks yang mengkaitkan koefisien fungsi gelombang ke </w:t>
      </w:r>
      <w:r w:rsidRPr="007F65AA">
        <w:rPr>
          <w:i/>
        </w:rPr>
        <w:t>j</w:t>
      </w:r>
      <w:r w:rsidRPr="007F65AA">
        <w:t xml:space="preserve"> dan fungsi gelombang ke </w:t>
      </w:r>
      <w:r w:rsidRPr="007F65AA">
        <w:rPr>
          <w:i/>
        </w:rPr>
        <w:t>j+1</w:t>
      </w:r>
      <w:r w:rsidRPr="007F65AA">
        <w:t>,</w:t>
      </w:r>
    </w:p>
    <w:p w14:paraId="62706DCB" w14:textId="77777777" w:rsidR="007E1D06" w:rsidRPr="007F65AA" w:rsidRDefault="007E1D06" w:rsidP="007E1D06">
      <w:pPr>
        <w:pStyle w:val="Persamaan"/>
      </w:pPr>
      <w:r w:rsidRPr="007F65AA">
        <w:tab/>
      </w:r>
      <w:r w:rsidRPr="007F65AA">
        <w:rPr>
          <w:position w:val="-66"/>
        </w:rPr>
        <w:object w:dxaOrig="4980" w:dyaOrig="1420" w14:anchorId="219099E6">
          <v:shape id="_x0000_i1038" type="#_x0000_t75" style="width:249pt;height:71pt" o:ole="">
            <v:imagedata r:id="rId34" o:title=""/>
          </v:shape>
          <o:OLEObject Type="Embed" ProgID="Equation.DSMT4" ShapeID="_x0000_i1038" DrawAspect="Content" ObjectID="_1589154041" r:id="rId35"/>
        </w:object>
      </w:r>
      <w:r w:rsidRPr="007F65AA">
        <w:tab/>
        <w:t>(7)</w:t>
      </w:r>
    </w:p>
    <w:p w14:paraId="0E30F0F2" w14:textId="77777777" w:rsidR="007E1D06" w:rsidRPr="007F65AA" w:rsidRDefault="007E1D06" w:rsidP="007E1D06">
      <w:pPr>
        <w:pStyle w:val="Paragraf"/>
        <w:ind w:firstLine="0"/>
      </w:pPr>
      <w:r w:rsidRPr="007F65AA">
        <w:t>Berdasarkan persamaan (7), kita dapat menentukan matriks transfernya,</w:t>
      </w:r>
    </w:p>
    <w:p w14:paraId="0698327C" w14:textId="77777777" w:rsidR="007E1D06" w:rsidRPr="007F65AA" w:rsidRDefault="007E1D06" w:rsidP="007E1D06">
      <w:pPr>
        <w:pStyle w:val="Persamaan"/>
      </w:pPr>
      <w:r w:rsidRPr="007F65AA">
        <w:tab/>
      </w:r>
      <w:r w:rsidRPr="007F65AA">
        <w:rPr>
          <w:position w:val="-62"/>
        </w:rPr>
        <w:object w:dxaOrig="2900" w:dyaOrig="1340" w14:anchorId="436CE079">
          <v:shape id="_x0000_i1039" type="#_x0000_t75" style="width:145pt;height:67pt" o:ole="">
            <v:imagedata r:id="rId36" o:title=""/>
          </v:shape>
          <o:OLEObject Type="Embed" ProgID="Equation.DSMT4" ShapeID="_x0000_i1039" DrawAspect="Content" ObjectID="_1589154042" r:id="rId37"/>
        </w:object>
      </w:r>
      <w:r w:rsidRPr="007F65AA">
        <w:tab/>
        <w:t>(8)</w:t>
      </w:r>
    </w:p>
    <w:p w14:paraId="17D565DD" w14:textId="77777777" w:rsidR="007E1D06" w:rsidRPr="007F65AA" w:rsidRDefault="007E1D06" w:rsidP="00485DCF">
      <w:pPr>
        <w:pStyle w:val="Paragraf"/>
      </w:pPr>
      <w:r w:rsidRPr="007F65AA">
        <w:t xml:space="preserve">Dengan hubungan rekursif pada persamaan (8), kita dapat menentukan matriks transfer totalnya, </w:t>
      </w:r>
    </w:p>
    <w:p w14:paraId="70B18634" w14:textId="77777777" w:rsidR="007E1D06" w:rsidRPr="007F65AA" w:rsidRDefault="007E1D06" w:rsidP="007E1D06">
      <w:pPr>
        <w:pStyle w:val="Persamaan"/>
      </w:pPr>
      <w:r w:rsidRPr="007F65AA">
        <w:tab/>
      </w:r>
      <w:r w:rsidRPr="007F65AA">
        <w:rPr>
          <w:position w:val="-28"/>
        </w:rPr>
        <w:object w:dxaOrig="1680" w:dyaOrig="660" w14:anchorId="42EC6C95">
          <v:shape id="_x0000_i1040" type="#_x0000_t75" style="width:84pt;height:33pt" o:ole="">
            <v:imagedata r:id="rId38" o:title=""/>
          </v:shape>
          <o:OLEObject Type="Embed" ProgID="Equation.DSMT4" ShapeID="_x0000_i1040" DrawAspect="Content" ObjectID="_1589154043" r:id="rId39"/>
        </w:object>
      </w:r>
      <w:r w:rsidRPr="007F65AA">
        <w:tab/>
        <w:t>(9)</w:t>
      </w:r>
    </w:p>
    <w:p w14:paraId="65767E90" w14:textId="77777777" w:rsidR="007E1D06" w:rsidRPr="007F65AA" w:rsidRDefault="007E1D06" w:rsidP="007E1D06">
      <w:pPr>
        <w:pStyle w:val="Paragraf"/>
        <w:ind w:firstLine="0"/>
      </w:pPr>
      <w:r w:rsidRPr="007F65AA">
        <w:t xml:space="preserve">di mana </w:t>
      </w:r>
    </w:p>
    <w:p w14:paraId="0DE235F4" w14:textId="77777777" w:rsidR="007E1D06" w:rsidRPr="007F65AA" w:rsidRDefault="007E1D06" w:rsidP="007E1D06">
      <w:pPr>
        <w:pStyle w:val="Persamaan"/>
      </w:pPr>
      <w:r w:rsidRPr="007F65AA">
        <w:tab/>
      </w:r>
      <w:r w:rsidRPr="007F65AA">
        <w:rPr>
          <w:position w:val="-12"/>
        </w:rPr>
        <w:object w:dxaOrig="3159" w:dyaOrig="320" w14:anchorId="030E55D1">
          <v:shape id="_x0000_i1041" type="#_x0000_t75" style="width:158pt;height:16pt" o:ole="">
            <v:imagedata r:id="rId40" o:title=""/>
          </v:shape>
          <o:OLEObject Type="Embed" ProgID="Equation.DSMT4" ShapeID="_x0000_i1041" DrawAspect="Content" ObjectID="_1589154044" r:id="rId41"/>
        </w:object>
      </w:r>
      <w:r w:rsidRPr="007F65AA">
        <w:tab/>
        <w:t>(10)</w:t>
      </w:r>
    </w:p>
    <w:p w14:paraId="3A3C8ABD" w14:textId="77777777" w:rsidR="007E1D06" w:rsidRPr="007F65AA" w:rsidRDefault="007E1D06" w:rsidP="007E1D06">
      <w:pPr>
        <w:pStyle w:val="Paragraf"/>
        <w:ind w:firstLine="0"/>
      </w:pPr>
      <w:r w:rsidRPr="007F65AA">
        <w:t xml:space="preserve">dan </w:t>
      </w:r>
    </w:p>
    <w:p w14:paraId="3FA337DF" w14:textId="77777777" w:rsidR="007E1D06" w:rsidRPr="007F65AA" w:rsidRDefault="007E1D06" w:rsidP="007E1D06">
      <w:pPr>
        <w:pStyle w:val="Persamaan"/>
      </w:pPr>
      <w:r w:rsidRPr="007F65AA">
        <w:tab/>
      </w:r>
      <w:r w:rsidRPr="007F65AA">
        <w:rPr>
          <w:position w:val="-20"/>
        </w:rPr>
        <w:object w:dxaOrig="1880" w:dyaOrig="540" w14:anchorId="57FEE38E">
          <v:shape id="_x0000_i1042" type="#_x0000_t75" style="width:94pt;height:27pt" o:ole="">
            <v:imagedata r:id="rId42" o:title=""/>
          </v:shape>
          <o:OLEObject Type="Embed" ProgID="Equation.DSMT4" ShapeID="_x0000_i1042" DrawAspect="Content" ObjectID="_1589154045" r:id="rId43"/>
        </w:object>
      </w:r>
      <w:r w:rsidRPr="007F65AA">
        <w:tab/>
        <w:t>(11)</w:t>
      </w:r>
    </w:p>
    <w:p w14:paraId="73A33D3A" w14:textId="77777777" w:rsidR="007E1D06" w:rsidRPr="007F65AA" w:rsidRDefault="007E1D06" w:rsidP="00485DCF">
      <w:pPr>
        <w:pStyle w:val="Paragraf"/>
      </w:pPr>
    </w:p>
    <w:p w14:paraId="5870C464" w14:textId="77777777" w:rsidR="008A4538" w:rsidRPr="007F65AA" w:rsidRDefault="008A4538" w:rsidP="008A4538">
      <w:pPr>
        <w:pStyle w:val="Paragraf"/>
      </w:pPr>
      <w:r w:rsidRPr="007F65AA">
        <w:t>Misalkan matriks TT memilki bentuk</w:t>
      </w:r>
    </w:p>
    <w:p w14:paraId="792B26F0" w14:textId="77777777" w:rsidR="008A4538" w:rsidRPr="007F65AA" w:rsidRDefault="008A4538" w:rsidP="008A4538">
      <w:pPr>
        <w:pStyle w:val="Persamaan"/>
      </w:pPr>
      <w:r w:rsidRPr="007F65AA">
        <w:tab/>
      </w:r>
      <w:r w:rsidRPr="007F65AA">
        <w:rPr>
          <w:position w:val="-26"/>
        </w:rPr>
        <w:object w:dxaOrig="1380" w:dyaOrig="620" w14:anchorId="686C9401">
          <v:shape id="_x0000_i1043" type="#_x0000_t75" style="width:69pt;height:31pt" o:ole="">
            <v:imagedata r:id="rId44" o:title=""/>
          </v:shape>
          <o:OLEObject Type="Embed" ProgID="Equation.DSMT4" ShapeID="_x0000_i1043" DrawAspect="Content" ObjectID="_1589154046" r:id="rId45"/>
        </w:object>
      </w:r>
      <w:r w:rsidRPr="007F65AA">
        <w:tab/>
        <w:t>(12)</w:t>
      </w:r>
    </w:p>
    <w:p w14:paraId="0781B3A3" w14:textId="77777777" w:rsidR="008A4538" w:rsidRPr="007F65AA" w:rsidRDefault="008A4538" w:rsidP="008A4538">
      <w:pPr>
        <w:pStyle w:val="Paragraf"/>
        <w:ind w:firstLine="0"/>
      </w:pPr>
      <w:r w:rsidRPr="007F65AA">
        <w:t>maka persamaan (9) dapat dituliskan ke dalam bentuk,</w:t>
      </w:r>
    </w:p>
    <w:p w14:paraId="15D51DCE" w14:textId="77777777" w:rsidR="008A4538" w:rsidRPr="007F65AA" w:rsidRDefault="008A4538" w:rsidP="008A4538">
      <w:pPr>
        <w:pStyle w:val="Persamaan"/>
      </w:pPr>
      <w:r w:rsidRPr="007F65AA">
        <w:tab/>
      </w:r>
      <w:r w:rsidRPr="007F65AA">
        <w:rPr>
          <w:position w:val="-28"/>
        </w:rPr>
        <w:object w:dxaOrig="1980" w:dyaOrig="660" w14:anchorId="2876DDE8">
          <v:shape id="_x0000_i1044" type="#_x0000_t75" style="width:99pt;height:33pt" o:ole="">
            <v:imagedata r:id="rId46" o:title=""/>
          </v:shape>
          <o:OLEObject Type="Embed" ProgID="Equation.DSMT4" ShapeID="_x0000_i1044" DrawAspect="Content" ObjectID="_1589154047" r:id="rId47"/>
        </w:object>
      </w:r>
      <w:r w:rsidRPr="007F65AA">
        <w:tab/>
        <w:t>(13)</w:t>
      </w:r>
    </w:p>
    <w:p w14:paraId="2BE5140C" w14:textId="77777777" w:rsidR="008A4538" w:rsidRPr="007F65AA" w:rsidRDefault="008A4538" w:rsidP="008A4538">
      <w:pPr>
        <w:pStyle w:val="Paragraf"/>
        <w:ind w:firstLine="0"/>
      </w:pPr>
      <w:r w:rsidRPr="007F65AA">
        <w:t xml:space="preserve">Karena tidak ada gelombang yang datang dari arah kanan, maka </w:t>
      </w:r>
      <w:r w:rsidRPr="007F65AA">
        <w:rPr>
          <w:i/>
        </w:rPr>
        <w:t>B</w:t>
      </w:r>
      <w:r w:rsidRPr="007F65AA">
        <w:rPr>
          <w:i/>
          <w:vertAlign w:val="subscript"/>
        </w:rPr>
        <w:t>j+1</w:t>
      </w:r>
      <w:r w:rsidRPr="007F65AA">
        <w:rPr>
          <w:i/>
        </w:rPr>
        <w:t xml:space="preserve"> </w:t>
      </w:r>
      <w:r w:rsidRPr="007F65AA">
        <w:t xml:space="preserve">= 0. Maka kita bisa dapatkan ekspresi untuk reflektansi dan transmitasi, </w:t>
      </w:r>
    </w:p>
    <w:p w14:paraId="0E3ECA48" w14:textId="77777777" w:rsidR="008A4538" w:rsidRPr="007F65AA" w:rsidRDefault="008A4538" w:rsidP="008A4538">
      <w:pPr>
        <w:pStyle w:val="Persamaan"/>
      </w:pPr>
      <w:r w:rsidRPr="007F65AA">
        <w:lastRenderedPageBreak/>
        <w:tab/>
      </w:r>
      <w:r w:rsidRPr="007F65AA">
        <w:rPr>
          <w:position w:val="-64"/>
        </w:rPr>
        <w:object w:dxaOrig="3080" w:dyaOrig="1380" w14:anchorId="732BC433">
          <v:shape id="_x0000_i1045" type="#_x0000_t75" style="width:154pt;height:69pt" o:ole="">
            <v:imagedata r:id="rId48" o:title=""/>
          </v:shape>
          <o:OLEObject Type="Embed" ProgID="Equation.DSMT4" ShapeID="_x0000_i1045" DrawAspect="Content" ObjectID="_1589154048" r:id="rId49"/>
        </w:object>
      </w:r>
      <w:r w:rsidRPr="007F65AA">
        <w:tab/>
        <w:t>(14)</w:t>
      </w:r>
    </w:p>
    <w:p w14:paraId="19E2EF4B" w14:textId="77777777" w:rsidR="008A4538" w:rsidRPr="007F65AA" w:rsidRDefault="008A4538" w:rsidP="00485DCF">
      <w:pPr>
        <w:pStyle w:val="Paragraf"/>
      </w:pPr>
    </w:p>
    <w:p w14:paraId="3202E07F" w14:textId="77777777" w:rsidR="008A4538" w:rsidRPr="007F65AA" w:rsidRDefault="006A5E62" w:rsidP="006A5E62">
      <w:pPr>
        <w:pStyle w:val="Heading2"/>
      </w:pPr>
      <w:r w:rsidRPr="007F65AA">
        <w:t>Waktu Paruh untuk Inti yang Meluruh dengan Peluruhan Alfa</w:t>
      </w:r>
    </w:p>
    <w:p w14:paraId="336B3038" w14:textId="77777777" w:rsidR="008A4538" w:rsidRPr="007F65AA" w:rsidRDefault="006A5E62" w:rsidP="006A5E62">
      <w:pPr>
        <w:pStyle w:val="Paragraf"/>
      </w:pPr>
      <w:r w:rsidRPr="007F65AA">
        <w:t xml:space="preserve">Partikel alfa yang terjebak dalam inti akan terus “menumbuk” barrier dengan frekuensi rata-rata </w:t>
      </w:r>
      <w:r w:rsidRPr="007F65AA">
        <w:rPr>
          <w:i/>
        </w:rPr>
        <w:t>v/2a</w:t>
      </w:r>
      <w:r w:rsidRPr="007F65AA">
        <w:t xml:space="preserve">, dengan </w:t>
      </w:r>
      <w:r w:rsidRPr="007F65AA">
        <w:rPr>
          <w:i/>
        </w:rPr>
        <w:t>v</w:t>
      </w:r>
      <w:r w:rsidRPr="007F65AA">
        <w:t xml:space="preserve"> adalah laju rata-rata partikel alfa dan </w:t>
      </w:r>
      <w:r w:rsidRPr="007F65AA">
        <w:rPr>
          <w:i/>
        </w:rPr>
        <w:t>a</w:t>
      </w:r>
      <w:r w:rsidRPr="007F65AA">
        <w:t xml:space="preserve"> adalah radius inti. Laju rata-rata partikel alfa dapat didekati dengan hubungan non-relativistik, </w:t>
      </w:r>
      <w:r w:rsidRPr="007F65AA">
        <w:rPr>
          <w:position w:val="-12"/>
        </w:rPr>
        <w:object w:dxaOrig="1320" w:dyaOrig="340" w14:anchorId="7112DE32">
          <v:shape id="_x0000_i1046" type="#_x0000_t75" style="width:66pt;height:17pt" o:ole="">
            <v:imagedata r:id="rId50" o:title=""/>
          </v:shape>
          <o:OLEObject Type="Embed" ProgID="Equation.DSMT4" ShapeID="_x0000_i1046" DrawAspect="Content" ObjectID="_1589154049" r:id="rId51"/>
        </w:object>
      </w:r>
      <w:r w:rsidRPr="007F65AA">
        <w:t xml:space="preserve">. Karena peluang partikel alfa keluar dari inti adalah </w:t>
      </w:r>
      <w:r w:rsidRPr="007F65AA">
        <w:rPr>
          <w:i/>
        </w:rPr>
        <w:t>T</w:t>
      </w:r>
      <w:r w:rsidRPr="007F65AA">
        <w:t xml:space="preserve"> (transmitasi), maka waktu hidup rata-rata dari inti adalah </w:t>
      </w:r>
    </w:p>
    <w:p w14:paraId="3225A425" w14:textId="77777777" w:rsidR="006A5E62" w:rsidRPr="007F65AA" w:rsidRDefault="006A5E62" w:rsidP="006A5E62">
      <w:pPr>
        <w:pStyle w:val="Persamaan"/>
      </w:pPr>
      <w:r w:rsidRPr="007F65AA">
        <w:tab/>
      </w:r>
      <w:r w:rsidRPr="007F65AA">
        <w:rPr>
          <w:position w:val="-22"/>
        </w:rPr>
        <w:object w:dxaOrig="720" w:dyaOrig="560" w14:anchorId="7BE32629">
          <v:shape id="_x0000_i1047" type="#_x0000_t75" style="width:36pt;height:28pt" o:ole="">
            <v:imagedata r:id="rId52" o:title=""/>
          </v:shape>
          <o:OLEObject Type="Embed" ProgID="Equation.DSMT4" ShapeID="_x0000_i1047" DrawAspect="Content" ObjectID="_1589154050" r:id="rId53"/>
        </w:object>
      </w:r>
      <w:r w:rsidRPr="007F65AA">
        <w:tab/>
        <w:t>(15)</w:t>
      </w:r>
      <w:r w:rsidRPr="007F65AA">
        <w:tab/>
      </w:r>
    </w:p>
    <w:p w14:paraId="6916E413" w14:textId="77777777" w:rsidR="006A5E62" w:rsidRPr="007F65AA" w:rsidRDefault="006A5E62" w:rsidP="006A5E62">
      <w:pPr>
        <w:pStyle w:val="Paragraf"/>
        <w:ind w:firstLine="0"/>
      </w:pPr>
      <w:r w:rsidRPr="007F65AA">
        <w:t>dan waktu paruhnya adalah</w:t>
      </w:r>
    </w:p>
    <w:p w14:paraId="2E38956E" w14:textId="77777777" w:rsidR="006A5E62" w:rsidRPr="007F65AA" w:rsidRDefault="006A5E62" w:rsidP="006A5E62">
      <w:pPr>
        <w:pStyle w:val="Persamaan"/>
      </w:pPr>
      <w:r w:rsidRPr="007F65AA">
        <w:tab/>
      </w:r>
      <w:r w:rsidRPr="007F65AA">
        <w:rPr>
          <w:position w:val="-10"/>
        </w:rPr>
        <w:object w:dxaOrig="1100" w:dyaOrig="300" w14:anchorId="543BF8CA">
          <v:shape id="_x0000_i1048" type="#_x0000_t75" style="width:55pt;height:15pt" o:ole="">
            <v:imagedata r:id="rId54" o:title=""/>
          </v:shape>
          <o:OLEObject Type="Embed" ProgID="Equation.DSMT4" ShapeID="_x0000_i1048" DrawAspect="Content" ObjectID="_1589154051" r:id="rId55"/>
        </w:object>
      </w:r>
      <w:r w:rsidRPr="007F65AA">
        <w:tab/>
        <w:t>(16)</w:t>
      </w:r>
      <w:r w:rsidRPr="007F65AA">
        <w:tab/>
      </w:r>
    </w:p>
    <w:p w14:paraId="4BC95F59" w14:textId="77777777" w:rsidR="006A5E62" w:rsidRPr="007F65AA" w:rsidRDefault="006A5E62" w:rsidP="006A5E62">
      <w:pPr>
        <w:pStyle w:val="Paragraf"/>
      </w:pPr>
    </w:p>
    <w:p w14:paraId="075BB0A1" w14:textId="77777777" w:rsidR="006A5E62" w:rsidRPr="007F65AA" w:rsidRDefault="00A3654D" w:rsidP="00A3654D">
      <w:pPr>
        <w:pStyle w:val="Heading1"/>
      </w:pPr>
      <w:r w:rsidRPr="007F65AA">
        <w:t>Hasil perhitungan dan perbandingan dengan data referensi</w:t>
      </w:r>
    </w:p>
    <w:p w14:paraId="6393B50D" w14:textId="77777777" w:rsidR="00A3654D" w:rsidRPr="007F65AA" w:rsidRDefault="00A3654D" w:rsidP="00A3654D">
      <w:pPr>
        <w:pStyle w:val="Paragraf"/>
      </w:pPr>
      <w:r w:rsidRPr="007F65AA">
        <w:t xml:space="preserve">Perhitungan waktu paruh untuk berbagai macam inti dilakukan secara numerik dengan menggunakan software Mathematica 9.0. Data hasil perhitungan waktu paruh </w:t>
      </w:r>
      <w:r w:rsidR="005D4BAC" w:rsidRPr="007F65AA">
        <w:t xml:space="preserve">untuk berbagai isotop </w:t>
      </w:r>
      <w:r w:rsidRPr="007F65AA">
        <w:t>diberikan pada tabel berikut.</w:t>
      </w:r>
    </w:p>
    <w:p w14:paraId="3495A624" w14:textId="77777777" w:rsidR="00A3654D" w:rsidRPr="007F65AA" w:rsidRDefault="00A3654D" w:rsidP="00A3654D">
      <w:pPr>
        <w:pStyle w:val="TabelCaption"/>
        <w:rPr>
          <w:lang w:val="id-ID"/>
        </w:rPr>
      </w:pPr>
      <w:r w:rsidRPr="007F65AA">
        <w:rPr>
          <w:lang w:val="id-ID"/>
        </w:rPr>
        <w:t>Tabel 1. Hasil perhitungan numerik</w:t>
      </w:r>
      <w:r w:rsidR="00027DAD" w:rsidRPr="007F65AA">
        <w:rPr>
          <w:lang w:val="id-ID"/>
        </w:rPr>
        <w:t xml:space="preserve"> dengan metoda matriks transfer</w:t>
      </w:r>
    </w:p>
    <w:tbl>
      <w:tblPr>
        <w:tblW w:w="7537" w:type="dxa"/>
        <w:jc w:val="center"/>
        <w:tblLook w:val="04A0" w:firstRow="1" w:lastRow="0" w:firstColumn="1" w:lastColumn="0" w:noHBand="0" w:noVBand="1"/>
      </w:tblPr>
      <w:tblGrid>
        <w:gridCol w:w="540"/>
        <w:gridCol w:w="960"/>
        <w:gridCol w:w="640"/>
        <w:gridCol w:w="740"/>
        <w:gridCol w:w="960"/>
        <w:gridCol w:w="1480"/>
        <w:gridCol w:w="2217"/>
      </w:tblGrid>
      <w:tr w:rsidR="00A3654D" w:rsidRPr="007F65AA" w14:paraId="5606FC94" w14:textId="77777777" w:rsidTr="00A3654D">
        <w:trPr>
          <w:trHeight w:val="285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7490" w14:textId="77777777" w:rsidR="00A3654D" w:rsidRPr="007F65AA" w:rsidRDefault="00A3654D" w:rsidP="00A3654D">
            <w:pPr>
              <w:jc w:val="center"/>
              <w:rPr>
                <w:rFonts w:ascii="Arial" w:hAnsi="Arial" w:cs="Arial"/>
              </w:rPr>
            </w:pPr>
            <w:r w:rsidRPr="007F65AA">
              <w:rPr>
                <w:rFonts w:ascii="Arial" w:hAnsi="Arial" w:cs="Aria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AF13" w14:textId="77777777" w:rsidR="00A3654D" w:rsidRPr="007F65AA" w:rsidRDefault="00A3654D" w:rsidP="00A3654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Inti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41FE" w14:textId="77777777" w:rsidR="00A3654D" w:rsidRPr="007F65AA" w:rsidRDefault="00A3654D" w:rsidP="00A3654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Z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A22A" w14:textId="77777777" w:rsidR="00A3654D" w:rsidRPr="007F65AA" w:rsidRDefault="00A3654D" w:rsidP="00A3654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E685" w14:textId="77777777" w:rsidR="00A3654D" w:rsidRPr="007F65AA" w:rsidRDefault="00A3654D" w:rsidP="00A3654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E (MeV)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5E2C" w14:textId="77777777" w:rsidR="00A3654D" w:rsidRPr="007F65AA" w:rsidRDefault="00A3654D" w:rsidP="00A3654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Transmitasi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A05D" w14:textId="77777777" w:rsidR="00A3654D" w:rsidRPr="007F65AA" w:rsidRDefault="00A3654D" w:rsidP="00A3654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Waktu Paruh (tahun)</w:t>
            </w:r>
          </w:p>
        </w:tc>
      </w:tr>
      <w:tr w:rsidR="00A3654D" w:rsidRPr="007F65AA" w14:paraId="09F1CCE7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B013" w14:textId="77777777" w:rsidR="00A3654D" w:rsidRPr="007F65AA" w:rsidRDefault="00A3654D" w:rsidP="00A3654D">
            <w:pPr>
              <w:jc w:val="center"/>
            </w:pPr>
            <w:r w:rsidRPr="007F65AA"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C1D6" w14:textId="77777777" w:rsidR="00A3654D" w:rsidRPr="007F65AA" w:rsidRDefault="00A3654D" w:rsidP="00A3654D">
            <w:pPr>
              <w:jc w:val="center"/>
            </w:pPr>
            <w:r w:rsidRPr="007F65AA">
              <w:t>U-238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0F07" w14:textId="77777777" w:rsidR="00A3654D" w:rsidRPr="007F65AA" w:rsidRDefault="00A3654D" w:rsidP="00A3654D">
            <w:pPr>
              <w:jc w:val="center"/>
            </w:pPr>
            <w:r w:rsidRPr="007F65AA"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42AE" w14:textId="77777777" w:rsidR="00A3654D" w:rsidRPr="007F65AA" w:rsidRDefault="00A3654D" w:rsidP="00A3654D">
            <w:pPr>
              <w:jc w:val="center"/>
            </w:pPr>
            <w:r w:rsidRPr="007F65AA"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DD76" w14:textId="77777777" w:rsidR="00A3654D" w:rsidRPr="007F65AA" w:rsidRDefault="00A3654D" w:rsidP="00A3654D">
            <w:pPr>
              <w:jc w:val="center"/>
            </w:pPr>
            <w:r w:rsidRPr="007F65AA">
              <w:t>4.196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BFF3" w14:textId="77777777" w:rsidR="00A3654D" w:rsidRPr="007F65AA" w:rsidRDefault="00A3654D" w:rsidP="00A3654D">
            <w:pPr>
              <w:jc w:val="center"/>
            </w:pPr>
            <w:r w:rsidRPr="007F65AA">
              <w:t>6.56558E-39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D14" w14:textId="77777777" w:rsidR="00A3654D" w:rsidRPr="007F65AA" w:rsidRDefault="00A3654D" w:rsidP="00A3654D">
            <w:pPr>
              <w:jc w:val="center"/>
            </w:pPr>
            <w:r w:rsidRPr="007F65AA">
              <w:t>4751199655</w:t>
            </w:r>
          </w:p>
        </w:tc>
      </w:tr>
      <w:tr w:rsidR="00A3654D" w:rsidRPr="007F65AA" w14:paraId="37A1B69F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7C15" w14:textId="77777777" w:rsidR="00A3654D" w:rsidRPr="007F65AA" w:rsidRDefault="00A3654D" w:rsidP="00A3654D">
            <w:pPr>
              <w:jc w:val="center"/>
            </w:pPr>
            <w:r w:rsidRPr="007F65AA"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F405" w14:textId="77777777" w:rsidR="00A3654D" w:rsidRPr="007F65AA" w:rsidRDefault="00A3654D" w:rsidP="00A3654D">
            <w:pPr>
              <w:jc w:val="center"/>
            </w:pPr>
            <w:r w:rsidRPr="007F65AA">
              <w:t>U-236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14BE" w14:textId="77777777" w:rsidR="00A3654D" w:rsidRPr="007F65AA" w:rsidRDefault="00A3654D" w:rsidP="00A3654D">
            <w:pPr>
              <w:jc w:val="center"/>
            </w:pPr>
            <w:r w:rsidRPr="007F65AA"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AE51" w14:textId="77777777" w:rsidR="00A3654D" w:rsidRPr="007F65AA" w:rsidRDefault="00A3654D" w:rsidP="00A3654D">
            <w:pPr>
              <w:jc w:val="center"/>
            </w:pPr>
            <w:r w:rsidRPr="007F65AA"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257B" w14:textId="77777777" w:rsidR="00A3654D" w:rsidRPr="007F65AA" w:rsidRDefault="00A3654D" w:rsidP="00A3654D">
            <w:pPr>
              <w:jc w:val="center"/>
            </w:pPr>
            <w:r w:rsidRPr="007F65AA">
              <w:t>4.494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A12C" w14:textId="77777777" w:rsidR="00A3654D" w:rsidRPr="007F65AA" w:rsidRDefault="00A3654D" w:rsidP="00A3654D">
            <w:pPr>
              <w:jc w:val="center"/>
            </w:pPr>
            <w:r w:rsidRPr="007F65AA">
              <w:t>1.87732E-36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E562" w14:textId="77777777" w:rsidR="00A3654D" w:rsidRPr="007F65AA" w:rsidRDefault="00A3654D" w:rsidP="00A3654D">
            <w:pPr>
              <w:jc w:val="center"/>
            </w:pPr>
            <w:r w:rsidRPr="007F65AA">
              <w:t>16010950.48</w:t>
            </w:r>
          </w:p>
        </w:tc>
      </w:tr>
      <w:tr w:rsidR="00A3654D" w:rsidRPr="007F65AA" w14:paraId="05D795CE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B951" w14:textId="77777777" w:rsidR="00A3654D" w:rsidRPr="007F65AA" w:rsidRDefault="00A3654D" w:rsidP="00A3654D">
            <w:pPr>
              <w:jc w:val="center"/>
            </w:pPr>
            <w:r w:rsidRPr="007F65AA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442C" w14:textId="77777777" w:rsidR="00A3654D" w:rsidRPr="007F65AA" w:rsidRDefault="00A3654D" w:rsidP="00A3654D">
            <w:pPr>
              <w:jc w:val="center"/>
            </w:pPr>
            <w:r w:rsidRPr="007F65AA">
              <w:t>U-234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2D78" w14:textId="77777777" w:rsidR="00A3654D" w:rsidRPr="007F65AA" w:rsidRDefault="00A3654D" w:rsidP="00A3654D">
            <w:pPr>
              <w:jc w:val="center"/>
            </w:pPr>
            <w:r w:rsidRPr="007F65AA"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1421" w14:textId="77777777" w:rsidR="00A3654D" w:rsidRPr="007F65AA" w:rsidRDefault="00A3654D" w:rsidP="00A3654D">
            <w:pPr>
              <w:jc w:val="center"/>
            </w:pPr>
            <w:r w:rsidRPr="007F65AA"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3764" w14:textId="77777777" w:rsidR="00A3654D" w:rsidRPr="007F65AA" w:rsidRDefault="00A3654D" w:rsidP="00A3654D">
            <w:pPr>
              <w:jc w:val="center"/>
            </w:pPr>
            <w:r w:rsidRPr="007F65AA">
              <w:t>4.776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C567" w14:textId="77777777" w:rsidR="00A3654D" w:rsidRPr="007F65AA" w:rsidRDefault="00A3654D" w:rsidP="00A3654D">
            <w:pPr>
              <w:jc w:val="center"/>
            </w:pPr>
            <w:r w:rsidRPr="007F65AA">
              <w:t>2.33198E-34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E499" w14:textId="77777777" w:rsidR="00A3654D" w:rsidRPr="007F65AA" w:rsidRDefault="00A3654D" w:rsidP="00A3654D">
            <w:pPr>
              <w:jc w:val="center"/>
            </w:pPr>
            <w:r w:rsidRPr="007F65AA">
              <w:t>124676.0012</w:t>
            </w:r>
          </w:p>
        </w:tc>
      </w:tr>
      <w:tr w:rsidR="00A3654D" w:rsidRPr="007F65AA" w14:paraId="6D649A45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B99B" w14:textId="77777777" w:rsidR="00A3654D" w:rsidRPr="007F65AA" w:rsidRDefault="00A3654D" w:rsidP="00A3654D">
            <w:pPr>
              <w:jc w:val="center"/>
            </w:pPr>
            <w:r w:rsidRPr="007F65AA"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4ADF" w14:textId="77777777" w:rsidR="00A3654D" w:rsidRPr="007F65AA" w:rsidRDefault="00A3654D" w:rsidP="00A3654D">
            <w:pPr>
              <w:jc w:val="center"/>
            </w:pPr>
            <w:r w:rsidRPr="007F65AA">
              <w:t>U-232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2581" w14:textId="77777777" w:rsidR="00A3654D" w:rsidRPr="007F65AA" w:rsidRDefault="00A3654D" w:rsidP="00A3654D">
            <w:pPr>
              <w:jc w:val="center"/>
            </w:pPr>
            <w:r w:rsidRPr="007F65AA"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8D31" w14:textId="77777777" w:rsidR="00A3654D" w:rsidRPr="007F65AA" w:rsidRDefault="00A3654D" w:rsidP="00A3654D">
            <w:pPr>
              <w:jc w:val="center"/>
            </w:pPr>
            <w:r w:rsidRPr="007F65AA"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8E01" w14:textId="77777777" w:rsidR="00A3654D" w:rsidRPr="007F65AA" w:rsidRDefault="00A3654D" w:rsidP="00A3654D">
            <w:pPr>
              <w:jc w:val="center"/>
            </w:pPr>
            <w:r w:rsidRPr="007F65AA">
              <w:t>5.32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AA49" w14:textId="77777777" w:rsidR="00A3654D" w:rsidRPr="007F65AA" w:rsidRDefault="00A3654D" w:rsidP="00A3654D">
            <w:pPr>
              <w:jc w:val="center"/>
            </w:pPr>
            <w:r w:rsidRPr="007F65AA">
              <w:t>8.758E-31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77FA" w14:textId="77777777" w:rsidR="00A3654D" w:rsidRPr="007F65AA" w:rsidRDefault="00A3654D" w:rsidP="00A3654D">
            <w:pPr>
              <w:jc w:val="center"/>
            </w:pPr>
            <w:r w:rsidRPr="007F65AA">
              <w:t>31.36440595</w:t>
            </w:r>
          </w:p>
        </w:tc>
      </w:tr>
      <w:tr w:rsidR="00A3654D" w:rsidRPr="007F65AA" w14:paraId="20C9C484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2AD9" w14:textId="77777777" w:rsidR="00A3654D" w:rsidRPr="007F65AA" w:rsidRDefault="00A3654D" w:rsidP="00A3654D">
            <w:pPr>
              <w:jc w:val="center"/>
            </w:pPr>
            <w:r w:rsidRPr="007F65AA"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A251" w14:textId="77777777" w:rsidR="00A3654D" w:rsidRPr="007F65AA" w:rsidRDefault="00A3654D" w:rsidP="00A3654D">
            <w:pPr>
              <w:jc w:val="center"/>
            </w:pPr>
            <w:r w:rsidRPr="007F65AA">
              <w:t>U-230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F550" w14:textId="77777777" w:rsidR="00A3654D" w:rsidRPr="007F65AA" w:rsidRDefault="00A3654D" w:rsidP="00A3654D">
            <w:pPr>
              <w:jc w:val="center"/>
            </w:pPr>
            <w:r w:rsidRPr="007F65AA"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C985" w14:textId="77777777" w:rsidR="00A3654D" w:rsidRPr="007F65AA" w:rsidRDefault="00A3654D" w:rsidP="00A3654D">
            <w:pPr>
              <w:jc w:val="center"/>
            </w:pPr>
            <w:r w:rsidRPr="007F65AA"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A36B" w14:textId="77777777" w:rsidR="00A3654D" w:rsidRPr="007F65AA" w:rsidRDefault="00A3654D" w:rsidP="00A3654D">
            <w:pPr>
              <w:jc w:val="center"/>
            </w:pPr>
            <w:r w:rsidRPr="007F65AA">
              <w:t>5.8887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313E" w14:textId="77777777" w:rsidR="00A3654D" w:rsidRPr="007F65AA" w:rsidRDefault="00A3654D" w:rsidP="00A3654D">
            <w:pPr>
              <w:jc w:val="center"/>
            </w:pPr>
            <w:r w:rsidRPr="007F65AA">
              <w:t>1.2771E-27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D20B" w14:textId="77777777" w:rsidR="00A3654D" w:rsidRPr="007F65AA" w:rsidRDefault="00A3654D" w:rsidP="00A3654D">
            <w:pPr>
              <w:jc w:val="center"/>
            </w:pPr>
            <w:r w:rsidRPr="007F65AA">
              <w:t>0.020385039</w:t>
            </w:r>
          </w:p>
        </w:tc>
      </w:tr>
      <w:tr w:rsidR="00A3654D" w:rsidRPr="007F65AA" w14:paraId="21F47812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D198" w14:textId="77777777" w:rsidR="00A3654D" w:rsidRPr="007F65AA" w:rsidRDefault="00A3654D" w:rsidP="00A3654D">
            <w:pPr>
              <w:jc w:val="center"/>
            </w:pPr>
            <w:r w:rsidRPr="007F65AA"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A5A9" w14:textId="77777777" w:rsidR="00A3654D" w:rsidRPr="007F65AA" w:rsidRDefault="00A3654D" w:rsidP="00A3654D">
            <w:pPr>
              <w:jc w:val="center"/>
            </w:pPr>
            <w:r w:rsidRPr="007F65AA">
              <w:t>U-228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1E89" w14:textId="77777777" w:rsidR="00A3654D" w:rsidRPr="007F65AA" w:rsidRDefault="00A3654D" w:rsidP="00A3654D">
            <w:pPr>
              <w:jc w:val="center"/>
            </w:pPr>
            <w:r w:rsidRPr="007F65AA"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34F3" w14:textId="77777777" w:rsidR="00A3654D" w:rsidRPr="007F65AA" w:rsidRDefault="00A3654D" w:rsidP="00A3654D">
            <w:pPr>
              <w:jc w:val="center"/>
            </w:pPr>
            <w:r w:rsidRPr="007F65AA"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3D8C" w14:textId="77777777" w:rsidR="00A3654D" w:rsidRPr="007F65AA" w:rsidRDefault="00A3654D" w:rsidP="00A3654D">
            <w:pPr>
              <w:jc w:val="center"/>
            </w:pPr>
            <w:r w:rsidRPr="007F65AA">
              <w:t>6.681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F3A9" w14:textId="77777777" w:rsidR="00A3654D" w:rsidRPr="007F65AA" w:rsidRDefault="00A3654D" w:rsidP="00A3654D">
            <w:pPr>
              <w:jc w:val="center"/>
            </w:pPr>
            <w:r w:rsidRPr="007F65AA">
              <w:t>6.20717E-24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5F08" w14:textId="77777777" w:rsidR="00A3654D" w:rsidRPr="007F65AA" w:rsidRDefault="00A3654D" w:rsidP="00A3654D">
            <w:pPr>
              <w:jc w:val="center"/>
            </w:pPr>
            <w:r w:rsidRPr="007F65AA">
              <w:t>3.92614E-06</w:t>
            </w:r>
          </w:p>
        </w:tc>
      </w:tr>
      <w:tr w:rsidR="00A3654D" w:rsidRPr="007F65AA" w14:paraId="2D29FBA3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0CED" w14:textId="77777777" w:rsidR="00A3654D" w:rsidRPr="007F65AA" w:rsidRDefault="00A3654D" w:rsidP="00A3654D">
            <w:pPr>
              <w:jc w:val="center"/>
            </w:pPr>
            <w:r w:rsidRPr="007F65AA"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B763" w14:textId="77777777" w:rsidR="00A3654D" w:rsidRPr="007F65AA" w:rsidRDefault="00A3654D" w:rsidP="00A3654D">
            <w:pPr>
              <w:jc w:val="center"/>
            </w:pPr>
            <w:r w:rsidRPr="007F65AA">
              <w:t>U-226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4241" w14:textId="77777777" w:rsidR="00A3654D" w:rsidRPr="007F65AA" w:rsidRDefault="00A3654D" w:rsidP="00A3654D">
            <w:pPr>
              <w:jc w:val="center"/>
            </w:pPr>
            <w:r w:rsidRPr="007F65AA"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A07" w14:textId="77777777" w:rsidR="00A3654D" w:rsidRPr="007F65AA" w:rsidRDefault="00A3654D" w:rsidP="00A3654D">
            <w:pPr>
              <w:jc w:val="center"/>
            </w:pPr>
            <w:r w:rsidRPr="007F65AA"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B678" w14:textId="77777777" w:rsidR="00A3654D" w:rsidRPr="007F65AA" w:rsidRDefault="00A3654D" w:rsidP="00A3654D">
            <w:pPr>
              <w:jc w:val="center"/>
            </w:pPr>
            <w:r w:rsidRPr="007F65AA">
              <w:t>7.56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F0F6" w14:textId="77777777" w:rsidR="00A3654D" w:rsidRPr="007F65AA" w:rsidRDefault="00A3654D" w:rsidP="00A3654D">
            <w:pPr>
              <w:jc w:val="center"/>
            </w:pPr>
            <w:r w:rsidRPr="007F65AA">
              <w:t>1.3671E-20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DF43" w14:textId="77777777" w:rsidR="00A3654D" w:rsidRPr="007F65AA" w:rsidRDefault="00A3654D" w:rsidP="00A3654D">
            <w:pPr>
              <w:jc w:val="center"/>
            </w:pPr>
            <w:r w:rsidRPr="007F65AA">
              <w:t>1.67088E-09</w:t>
            </w:r>
          </w:p>
        </w:tc>
      </w:tr>
      <w:tr w:rsidR="00A3654D" w:rsidRPr="007F65AA" w14:paraId="1C88C6E8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5E14" w14:textId="77777777" w:rsidR="00A3654D" w:rsidRPr="007F65AA" w:rsidRDefault="00A3654D" w:rsidP="00A3654D">
            <w:pPr>
              <w:jc w:val="center"/>
            </w:pPr>
            <w:r w:rsidRPr="007F65AA"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225" w14:textId="77777777" w:rsidR="00A3654D" w:rsidRPr="007F65AA" w:rsidRDefault="00A3654D" w:rsidP="00A3654D">
            <w:pPr>
              <w:jc w:val="center"/>
            </w:pPr>
            <w:r w:rsidRPr="007F65AA">
              <w:t>Th-232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6DB" w14:textId="77777777" w:rsidR="00A3654D" w:rsidRPr="007F65AA" w:rsidRDefault="00A3654D" w:rsidP="00A3654D">
            <w:pPr>
              <w:jc w:val="center"/>
            </w:pPr>
            <w:r w:rsidRPr="007F65AA"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38FD" w14:textId="77777777" w:rsidR="00A3654D" w:rsidRPr="007F65AA" w:rsidRDefault="00A3654D" w:rsidP="00A3654D">
            <w:pPr>
              <w:jc w:val="center"/>
            </w:pPr>
            <w:r w:rsidRPr="007F65AA"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C0C" w14:textId="77777777" w:rsidR="00A3654D" w:rsidRPr="007F65AA" w:rsidRDefault="00A3654D" w:rsidP="00A3654D">
            <w:pPr>
              <w:jc w:val="center"/>
            </w:pPr>
            <w:r w:rsidRPr="007F65AA">
              <w:t>4.01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E5E8" w14:textId="77777777" w:rsidR="00A3654D" w:rsidRPr="007F65AA" w:rsidRDefault="00A3654D" w:rsidP="00A3654D">
            <w:pPr>
              <w:jc w:val="center"/>
            </w:pPr>
            <w:r w:rsidRPr="007F65AA">
              <w:t>1.75226E-39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BE55" w14:textId="77777777" w:rsidR="00A3654D" w:rsidRPr="007F65AA" w:rsidRDefault="00A3654D" w:rsidP="00A3654D">
            <w:pPr>
              <w:jc w:val="center"/>
            </w:pPr>
            <w:r w:rsidRPr="007F65AA">
              <w:t>18056220390</w:t>
            </w:r>
          </w:p>
        </w:tc>
      </w:tr>
      <w:tr w:rsidR="00A3654D" w:rsidRPr="007F65AA" w14:paraId="12954E2B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67DB" w14:textId="77777777" w:rsidR="00A3654D" w:rsidRPr="007F65AA" w:rsidRDefault="00A3654D" w:rsidP="00A3654D">
            <w:pPr>
              <w:jc w:val="center"/>
            </w:pPr>
            <w:r w:rsidRPr="007F65AA"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1188" w14:textId="77777777" w:rsidR="00A3654D" w:rsidRPr="007F65AA" w:rsidRDefault="00A3654D" w:rsidP="00A3654D">
            <w:pPr>
              <w:jc w:val="center"/>
            </w:pPr>
            <w:r w:rsidRPr="007F65AA">
              <w:t>Th-230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4123" w14:textId="77777777" w:rsidR="00A3654D" w:rsidRPr="007F65AA" w:rsidRDefault="00A3654D" w:rsidP="00A3654D">
            <w:pPr>
              <w:jc w:val="center"/>
            </w:pPr>
            <w:r w:rsidRPr="007F65AA"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E11" w14:textId="77777777" w:rsidR="00A3654D" w:rsidRPr="007F65AA" w:rsidRDefault="00A3654D" w:rsidP="00A3654D">
            <w:pPr>
              <w:jc w:val="center"/>
            </w:pPr>
            <w:r w:rsidRPr="007F65AA"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FE6A" w14:textId="77777777" w:rsidR="00A3654D" w:rsidRPr="007F65AA" w:rsidRDefault="00A3654D" w:rsidP="00A3654D">
            <w:pPr>
              <w:jc w:val="center"/>
            </w:pPr>
            <w:r w:rsidRPr="007F65AA">
              <w:t>4.6876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F2FD" w14:textId="77777777" w:rsidR="00A3654D" w:rsidRPr="007F65AA" w:rsidRDefault="00A3654D" w:rsidP="00A3654D">
            <w:pPr>
              <w:jc w:val="center"/>
            </w:pPr>
            <w:r w:rsidRPr="007F65AA">
              <w:t>5.91636E-34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9C84" w14:textId="77777777" w:rsidR="00A3654D" w:rsidRPr="007F65AA" w:rsidRDefault="00A3654D" w:rsidP="00A3654D">
            <w:pPr>
              <w:jc w:val="center"/>
            </w:pPr>
            <w:r w:rsidRPr="007F65AA">
              <w:t>49319.09166</w:t>
            </w:r>
          </w:p>
        </w:tc>
      </w:tr>
      <w:tr w:rsidR="00A3654D" w:rsidRPr="007F65AA" w14:paraId="31F77615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95C6" w14:textId="77777777" w:rsidR="00A3654D" w:rsidRPr="007F65AA" w:rsidRDefault="00A3654D" w:rsidP="00A3654D">
            <w:pPr>
              <w:jc w:val="center"/>
            </w:pPr>
            <w:r w:rsidRPr="007F65AA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91B7" w14:textId="77777777" w:rsidR="00A3654D" w:rsidRPr="007F65AA" w:rsidRDefault="00A3654D" w:rsidP="00A3654D">
            <w:pPr>
              <w:jc w:val="center"/>
            </w:pPr>
            <w:r w:rsidRPr="007F65AA">
              <w:t>Th-228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E995" w14:textId="77777777" w:rsidR="00A3654D" w:rsidRPr="007F65AA" w:rsidRDefault="00A3654D" w:rsidP="00A3654D">
            <w:pPr>
              <w:jc w:val="center"/>
            </w:pPr>
            <w:r w:rsidRPr="007F65AA"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B346" w14:textId="77777777" w:rsidR="00A3654D" w:rsidRPr="007F65AA" w:rsidRDefault="00A3654D" w:rsidP="00A3654D">
            <w:pPr>
              <w:jc w:val="center"/>
            </w:pPr>
            <w:r w:rsidRPr="007F65AA"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5C79" w14:textId="77777777" w:rsidR="00A3654D" w:rsidRPr="007F65AA" w:rsidRDefault="00A3654D" w:rsidP="00A3654D">
            <w:pPr>
              <w:jc w:val="center"/>
            </w:pPr>
            <w:r w:rsidRPr="007F65AA">
              <w:t>5.4233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51D7" w14:textId="77777777" w:rsidR="00A3654D" w:rsidRPr="007F65AA" w:rsidRDefault="00A3654D" w:rsidP="00A3654D">
            <w:pPr>
              <w:jc w:val="center"/>
            </w:pPr>
            <w:r w:rsidRPr="007F65AA">
              <w:t>3.20613E-29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94AC" w14:textId="77777777" w:rsidR="00A3654D" w:rsidRPr="007F65AA" w:rsidRDefault="00A3654D" w:rsidP="00A3654D">
            <w:pPr>
              <w:jc w:val="center"/>
            </w:pPr>
            <w:r w:rsidRPr="007F65AA">
              <w:t>0.843660035</w:t>
            </w:r>
          </w:p>
        </w:tc>
      </w:tr>
      <w:tr w:rsidR="00A3654D" w:rsidRPr="007F65AA" w14:paraId="23EF2886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D72C" w14:textId="77777777" w:rsidR="00A3654D" w:rsidRPr="007F65AA" w:rsidRDefault="00A3654D" w:rsidP="00A3654D">
            <w:pPr>
              <w:jc w:val="center"/>
            </w:pPr>
            <w:r w:rsidRPr="007F65A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A121" w14:textId="77777777" w:rsidR="00A3654D" w:rsidRPr="007F65AA" w:rsidRDefault="00A3654D" w:rsidP="00A3654D">
            <w:pPr>
              <w:jc w:val="center"/>
            </w:pPr>
            <w:r w:rsidRPr="007F65AA">
              <w:t>Th-226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496D" w14:textId="77777777" w:rsidR="00A3654D" w:rsidRPr="007F65AA" w:rsidRDefault="00A3654D" w:rsidP="00A3654D">
            <w:pPr>
              <w:jc w:val="center"/>
            </w:pPr>
            <w:r w:rsidRPr="007F65AA"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BDA8" w14:textId="77777777" w:rsidR="00A3654D" w:rsidRPr="007F65AA" w:rsidRDefault="00A3654D" w:rsidP="00A3654D">
            <w:pPr>
              <w:jc w:val="center"/>
            </w:pPr>
            <w:r w:rsidRPr="007F65AA"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8E73" w14:textId="77777777" w:rsidR="00A3654D" w:rsidRPr="007F65AA" w:rsidRDefault="00A3654D" w:rsidP="00A3654D">
            <w:pPr>
              <w:jc w:val="center"/>
            </w:pPr>
            <w:r w:rsidRPr="007F65AA">
              <w:t>6.3375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C95D" w14:textId="77777777" w:rsidR="00A3654D" w:rsidRPr="007F65AA" w:rsidRDefault="00A3654D" w:rsidP="00A3654D">
            <w:pPr>
              <w:jc w:val="center"/>
            </w:pPr>
            <w:r w:rsidRPr="007F65AA">
              <w:t>1.38347E-24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CABA" w14:textId="77777777" w:rsidR="00A3654D" w:rsidRPr="007F65AA" w:rsidRDefault="00A3654D" w:rsidP="00A3654D">
            <w:pPr>
              <w:jc w:val="center"/>
            </w:pPr>
            <w:r w:rsidRPr="007F65AA">
              <w:t>1.80333E-05</w:t>
            </w:r>
          </w:p>
        </w:tc>
      </w:tr>
      <w:tr w:rsidR="00A3654D" w:rsidRPr="007F65AA" w14:paraId="332E9E87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6630" w14:textId="77777777" w:rsidR="00A3654D" w:rsidRPr="007F65AA" w:rsidRDefault="00A3654D" w:rsidP="00A3654D">
            <w:pPr>
              <w:jc w:val="center"/>
            </w:pPr>
            <w:r w:rsidRPr="007F65A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FA2E" w14:textId="77777777" w:rsidR="00A3654D" w:rsidRPr="007F65AA" w:rsidRDefault="00A3654D" w:rsidP="00A3654D">
            <w:pPr>
              <w:jc w:val="center"/>
            </w:pPr>
            <w:r w:rsidRPr="007F65AA">
              <w:t>Ra-226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A023" w14:textId="77777777" w:rsidR="00A3654D" w:rsidRPr="007F65AA" w:rsidRDefault="00A3654D" w:rsidP="00A3654D">
            <w:pPr>
              <w:jc w:val="center"/>
            </w:pPr>
            <w:r w:rsidRPr="007F65AA"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2812" w14:textId="77777777" w:rsidR="00A3654D" w:rsidRPr="007F65AA" w:rsidRDefault="00A3654D" w:rsidP="00A3654D">
            <w:pPr>
              <w:jc w:val="center"/>
            </w:pPr>
            <w:r w:rsidRPr="007F65AA"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0DB7" w14:textId="77777777" w:rsidR="00A3654D" w:rsidRPr="007F65AA" w:rsidRDefault="00A3654D" w:rsidP="00A3654D">
            <w:pPr>
              <w:jc w:val="center"/>
            </w:pPr>
            <w:r w:rsidRPr="007F65AA">
              <w:t>4.784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CA6B" w14:textId="77777777" w:rsidR="00A3654D" w:rsidRPr="007F65AA" w:rsidRDefault="00A3654D" w:rsidP="00A3654D">
            <w:pPr>
              <w:jc w:val="center"/>
            </w:pPr>
            <w:r w:rsidRPr="007F65AA">
              <w:t>3.15078E-32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59C4" w14:textId="77777777" w:rsidR="00A3654D" w:rsidRPr="007F65AA" w:rsidRDefault="00A3654D" w:rsidP="00A3654D">
            <w:pPr>
              <w:jc w:val="center"/>
            </w:pPr>
            <w:r w:rsidRPr="007F65AA">
              <w:t>911.3634922</w:t>
            </w:r>
          </w:p>
        </w:tc>
      </w:tr>
      <w:tr w:rsidR="00A3654D" w:rsidRPr="007F65AA" w14:paraId="57E389C9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714B" w14:textId="77777777" w:rsidR="00A3654D" w:rsidRPr="007F65AA" w:rsidRDefault="00A3654D" w:rsidP="00A3654D">
            <w:pPr>
              <w:jc w:val="center"/>
            </w:pPr>
            <w:r w:rsidRPr="007F65AA"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1253" w14:textId="77777777" w:rsidR="00A3654D" w:rsidRPr="007F65AA" w:rsidRDefault="00A3654D" w:rsidP="00A3654D">
            <w:pPr>
              <w:jc w:val="center"/>
            </w:pPr>
            <w:r w:rsidRPr="007F65AA">
              <w:t>Ra-224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F051" w14:textId="77777777" w:rsidR="00A3654D" w:rsidRPr="007F65AA" w:rsidRDefault="00A3654D" w:rsidP="00A3654D">
            <w:pPr>
              <w:jc w:val="center"/>
            </w:pPr>
            <w:r w:rsidRPr="007F65AA"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1810" w14:textId="77777777" w:rsidR="00A3654D" w:rsidRPr="007F65AA" w:rsidRDefault="00A3654D" w:rsidP="00A3654D">
            <w:pPr>
              <w:jc w:val="center"/>
            </w:pPr>
            <w:r w:rsidRPr="007F65AA"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DFFA" w14:textId="77777777" w:rsidR="00A3654D" w:rsidRPr="007F65AA" w:rsidRDefault="00A3654D" w:rsidP="00A3654D">
            <w:pPr>
              <w:jc w:val="center"/>
            </w:pPr>
            <w:r w:rsidRPr="007F65AA">
              <w:t>5.685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3C36" w14:textId="77777777" w:rsidR="00A3654D" w:rsidRPr="007F65AA" w:rsidRDefault="00A3654D" w:rsidP="00A3654D">
            <w:pPr>
              <w:jc w:val="center"/>
            </w:pPr>
            <w:r w:rsidRPr="007F65AA">
              <w:t>7.40402E-27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948C" w14:textId="77777777" w:rsidR="00A3654D" w:rsidRPr="007F65AA" w:rsidRDefault="00A3654D" w:rsidP="00A3654D">
            <w:pPr>
              <w:jc w:val="center"/>
            </w:pPr>
            <w:r w:rsidRPr="007F65AA">
              <w:t>0.003547195</w:t>
            </w:r>
          </w:p>
        </w:tc>
      </w:tr>
      <w:tr w:rsidR="00A3654D" w:rsidRPr="007F65AA" w14:paraId="1009334F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D66F" w14:textId="77777777" w:rsidR="00A3654D" w:rsidRPr="007F65AA" w:rsidRDefault="00A3654D" w:rsidP="00A3654D">
            <w:pPr>
              <w:jc w:val="center"/>
            </w:pPr>
            <w:r w:rsidRPr="007F65AA"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482E" w14:textId="77777777" w:rsidR="00A3654D" w:rsidRPr="007F65AA" w:rsidRDefault="00A3654D" w:rsidP="00A3654D">
            <w:pPr>
              <w:jc w:val="center"/>
            </w:pPr>
            <w:r w:rsidRPr="007F65AA">
              <w:t>Ra-222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B6C0" w14:textId="77777777" w:rsidR="00A3654D" w:rsidRPr="007F65AA" w:rsidRDefault="00A3654D" w:rsidP="00A3654D">
            <w:pPr>
              <w:jc w:val="center"/>
            </w:pPr>
            <w:r w:rsidRPr="007F65AA"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9369" w14:textId="77777777" w:rsidR="00A3654D" w:rsidRPr="007F65AA" w:rsidRDefault="00A3654D" w:rsidP="00A3654D">
            <w:pPr>
              <w:jc w:val="center"/>
            </w:pPr>
            <w:r w:rsidRPr="007F65AA"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C456" w14:textId="77777777" w:rsidR="00A3654D" w:rsidRPr="007F65AA" w:rsidRDefault="00A3654D" w:rsidP="00A3654D">
            <w:pPr>
              <w:jc w:val="center"/>
            </w:pPr>
            <w:r w:rsidRPr="007F65AA">
              <w:t>6.556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02FC" w14:textId="77777777" w:rsidR="00A3654D" w:rsidRPr="007F65AA" w:rsidRDefault="00A3654D" w:rsidP="00A3654D">
            <w:pPr>
              <w:jc w:val="center"/>
            </w:pPr>
            <w:r w:rsidRPr="007F65AA">
              <w:t>7.99623E-23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8564" w14:textId="77777777" w:rsidR="00A3654D" w:rsidRPr="007F65AA" w:rsidRDefault="00A3654D" w:rsidP="00A3654D">
            <w:pPr>
              <w:jc w:val="center"/>
            </w:pPr>
            <w:r w:rsidRPr="007F65AA">
              <w:t>3.04941E-07</w:t>
            </w:r>
          </w:p>
        </w:tc>
      </w:tr>
      <w:tr w:rsidR="00A3654D" w:rsidRPr="007F65AA" w14:paraId="45A4C6B7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196B" w14:textId="77777777" w:rsidR="00A3654D" w:rsidRPr="007F65AA" w:rsidRDefault="00A3654D" w:rsidP="00A3654D">
            <w:pPr>
              <w:jc w:val="center"/>
            </w:pPr>
            <w:r w:rsidRPr="007F65AA"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EECC" w14:textId="77777777" w:rsidR="00A3654D" w:rsidRPr="007F65AA" w:rsidRDefault="00A3654D" w:rsidP="00A3654D">
            <w:pPr>
              <w:jc w:val="center"/>
            </w:pPr>
            <w:r w:rsidRPr="007F65AA">
              <w:t>Ra-220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C22E" w14:textId="77777777" w:rsidR="00A3654D" w:rsidRPr="007F65AA" w:rsidRDefault="00A3654D" w:rsidP="00A3654D">
            <w:pPr>
              <w:jc w:val="center"/>
            </w:pPr>
            <w:r w:rsidRPr="007F65AA"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2FC9" w14:textId="77777777" w:rsidR="00A3654D" w:rsidRPr="007F65AA" w:rsidRDefault="00A3654D" w:rsidP="00A3654D">
            <w:pPr>
              <w:jc w:val="center"/>
            </w:pPr>
            <w:r w:rsidRPr="007F65AA"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FA06" w14:textId="77777777" w:rsidR="00A3654D" w:rsidRPr="007F65AA" w:rsidRDefault="00A3654D" w:rsidP="00A3654D">
            <w:pPr>
              <w:jc w:val="center"/>
            </w:pPr>
            <w:r w:rsidRPr="007F65AA">
              <w:t>7.45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A75F" w14:textId="77777777" w:rsidR="00A3654D" w:rsidRPr="007F65AA" w:rsidRDefault="00A3654D" w:rsidP="00A3654D">
            <w:pPr>
              <w:jc w:val="center"/>
            </w:pPr>
            <w:r w:rsidRPr="007F65AA">
              <w:t>1.68385E-19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D6A1" w14:textId="77777777" w:rsidR="00A3654D" w:rsidRPr="007F65AA" w:rsidRDefault="00A3654D" w:rsidP="00A3654D">
            <w:pPr>
              <w:jc w:val="center"/>
            </w:pPr>
            <w:r w:rsidRPr="007F65AA">
              <w:t>1.35434E-10</w:t>
            </w:r>
          </w:p>
        </w:tc>
      </w:tr>
      <w:tr w:rsidR="00A3654D" w:rsidRPr="007F65AA" w14:paraId="0EBA6EBB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276E" w14:textId="77777777" w:rsidR="00A3654D" w:rsidRPr="007F65AA" w:rsidRDefault="00A3654D" w:rsidP="00A3654D">
            <w:pPr>
              <w:jc w:val="center"/>
            </w:pPr>
            <w:r w:rsidRPr="007F65AA"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95B4" w14:textId="77777777" w:rsidR="00A3654D" w:rsidRPr="007F65AA" w:rsidRDefault="00A3654D" w:rsidP="00A3654D">
            <w:pPr>
              <w:jc w:val="center"/>
            </w:pPr>
            <w:r w:rsidRPr="007F65AA">
              <w:t>Pu-240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0610" w14:textId="77777777" w:rsidR="00A3654D" w:rsidRPr="007F65AA" w:rsidRDefault="00A3654D" w:rsidP="00A3654D">
            <w:pPr>
              <w:jc w:val="center"/>
            </w:pPr>
            <w:r w:rsidRPr="007F65AA"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6E66" w14:textId="77777777" w:rsidR="00A3654D" w:rsidRPr="007F65AA" w:rsidRDefault="00A3654D" w:rsidP="00A3654D">
            <w:pPr>
              <w:jc w:val="center"/>
            </w:pPr>
            <w:r w:rsidRPr="007F65AA"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300C" w14:textId="77777777" w:rsidR="00A3654D" w:rsidRPr="007F65AA" w:rsidRDefault="00A3654D" w:rsidP="00A3654D">
            <w:pPr>
              <w:jc w:val="center"/>
            </w:pPr>
            <w:r w:rsidRPr="007F65AA">
              <w:t>5.1681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12E8" w14:textId="77777777" w:rsidR="00A3654D" w:rsidRPr="007F65AA" w:rsidRDefault="00A3654D" w:rsidP="00A3654D">
            <w:pPr>
              <w:jc w:val="center"/>
            </w:pPr>
            <w:r w:rsidRPr="007F65AA">
              <w:t>1.28662E-32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F9E4" w14:textId="77777777" w:rsidR="00A3654D" w:rsidRPr="007F65AA" w:rsidRDefault="00A3654D" w:rsidP="00A3654D">
            <w:pPr>
              <w:jc w:val="center"/>
            </w:pPr>
            <w:r w:rsidRPr="007F65AA">
              <w:t>2190.73978</w:t>
            </w:r>
          </w:p>
        </w:tc>
      </w:tr>
      <w:tr w:rsidR="00A3654D" w:rsidRPr="007F65AA" w14:paraId="2471827C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B9AD" w14:textId="77777777" w:rsidR="00A3654D" w:rsidRPr="007F65AA" w:rsidRDefault="00A3654D" w:rsidP="00A3654D">
            <w:pPr>
              <w:jc w:val="center"/>
            </w:pPr>
            <w:r w:rsidRPr="007F65A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EF19" w14:textId="77777777" w:rsidR="00A3654D" w:rsidRPr="007F65AA" w:rsidRDefault="00A3654D" w:rsidP="00A3654D">
            <w:pPr>
              <w:jc w:val="center"/>
            </w:pPr>
            <w:r w:rsidRPr="007F65AA">
              <w:t>Pu-238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7656" w14:textId="77777777" w:rsidR="00A3654D" w:rsidRPr="007F65AA" w:rsidRDefault="00A3654D" w:rsidP="00A3654D">
            <w:pPr>
              <w:jc w:val="center"/>
            </w:pPr>
            <w:r w:rsidRPr="007F65AA"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9C6D" w14:textId="77777777" w:rsidR="00A3654D" w:rsidRPr="007F65AA" w:rsidRDefault="00A3654D" w:rsidP="00A3654D">
            <w:pPr>
              <w:jc w:val="center"/>
            </w:pPr>
            <w:r w:rsidRPr="007F65AA"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03F9" w14:textId="77777777" w:rsidR="00A3654D" w:rsidRPr="007F65AA" w:rsidRDefault="00A3654D" w:rsidP="00A3654D">
            <w:pPr>
              <w:jc w:val="center"/>
            </w:pPr>
            <w:r w:rsidRPr="007F65AA">
              <w:t>5.4992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364" w14:textId="77777777" w:rsidR="00A3654D" w:rsidRPr="007F65AA" w:rsidRDefault="00A3654D" w:rsidP="00A3654D">
            <w:pPr>
              <w:jc w:val="center"/>
            </w:pPr>
            <w:r w:rsidRPr="007F65AA">
              <w:t>1.34119E-30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4EAA" w14:textId="77777777" w:rsidR="00A3654D" w:rsidRPr="007F65AA" w:rsidRDefault="00A3654D" w:rsidP="00A3654D">
            <w:pPr>
              <w:jc w:val="center"/>
            </w:pPr>
            <w:r w:rsidRPr="007F65AA">
              <w:t>20.31669785</w:t>
            </w:r>
          </w:p>
        </w:tc>
      </w:tr>
      <w:tr w:rsidR="00A3654D" w:rsidRPr="007F65AA" w14:paraId="1063F32F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A7C3" w14:textId="77777777" w:rsidR="00A3654D" w:rsidRPr="007F65AA" w:rsidRDefault="00A3654D" w:rsidP="00A3654D">
            <w:pPr>
              <w:jc w:val="center"/>
            </w:pPr>
            <w:r w:rsidRPr="007F65AA"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015" w14:textId="77777777" w:rsidR="00A3654D" w:rsidRPr="007F65AA" w:rsidRDefault="00A3654D" w:rsidP="00A3654D">
            <w:pPr>
              <w:jc w:val="center"/>
            </w:pPr>
            <w:r w:rsidRPr="007F65AA">
              <w:t>Pu-236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89BF" w14:textId="77777777" w:rsidR="00A3654D" w:rsidRPr="007F65AA" w:rsidRDefault="00A3654D" w:rsidP="00A3654D">
            <w:pPr>
              <w:jc w:val="center"/>
            </w:pPr>
            <w:r w:rsidRPr="007F65AA"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2CFD" w14:textId="77777777" w:rsidR="00A3654D" w:rsidRPr="007F65AA" w:rsidRDefault="00A3654D" w:rsidP="00A3654D">
            <w:pPr>
              <w:jc w:val="center"/>
            </w:pPr>
            <w:r w:rsidRPr="007F65AA"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E67E" w14:textId="77777777" w:rsidR="00A3654D" w:rsidRPr="007F65AA" w:rsidRDefault="00A3654D" w:rsidP="00A3654D">
            <w:pPr>
              <w:jc w:val="center"/>
            </w:pPr>
            <w:r w:rsidRPr="007F65AA">
              <w:t>5.7677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1790" w14:textId="77777777" w:rsidR="00A3654D" w:rsidRPr="007F65AA" w:rsidRDefault="00A3654D" w:rsidP="00A3654D">
            <w:pPr>
              <w:jc w:val="center"/>
            </w:pPr>
            <w:r w:rsidRPr="007F65AA">
              <w:t>4.12922E-29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B419" w14:textId="77777777" w:rsidR="00A3654D" w:rsidRPr="007F65AA" w:rsidRDefault="00A3654D" w:rsidP="00A3654D">
            <w:pPr>
              <w:jc w:val="center"/>
            </w:pPr>
            <w:r w:rsidRPr="007F65AA">
              <w:t>0.642544248</w:t>
            </w:r>
          </w:p>
        </w:tc>
      </w:tr>
      <w:tr w:rsidR="00A3654D" w:rsidRPr="007F65AA" w14:paraId="3D334347" w14:textId="77777777" w:rsidTr="00A3654D">
        <w:trPr>
          <w:trHeight w:val="255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0C37" w14:textId="77777777" w:rsidR="00A3654D" w:rsidRPr="007F65AA" w:rsidRDefault="00A3654D" w:rsidP="00A3654D">
            <w:pPr>
              <w:jc w:val="center"/>
            </w:pPr>
            <w:r w:rsidRPr="007F65A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9862" w14:textId="77777777" w:rsidR="00A3654D" w:rsidRPr="007F65AA" w:rsidRDefault="00A3654D" w:rsidP="00A3654D">
            <w:pPr>
              <w:jc w:val="center"/>
            </w:pPr>
            <w:r w:rsidRPr="007F65AA">
              <w:t>Pu-234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1DA" w14:textId="77777777" w:rsidR="00A3654D" w:rsidRPr="007F65AA" w:rsidRDefault="00A3654D" w:rsidP="00A3654D">
            <w:pPr>
              <w:jc w:val="center"/>
            </w:pPr>
            <w:r w:rsidRPr="007F65AA"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6167" w14:textId="77777777" w:rsidR="00A3654D" w:rsidRPr="007F65AA" w:rsidRDefault="00A3654D" w:rsidP="00A3654D">
            <w:pPr>
              <w:jc w:val="center"/>
            </w:pPr>
            <w:r w:rsidRPr="007F65AA"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71A8" w14:textId="77777777" w:rsidR="00A3654D" w:rsidRPr="007F65AA" w:rsidRDefault="00A3654D" w:rsidP="00A3654D">
            <w:pPr>
              <w:jc w:val="center"/>
            </w:pPr>
            <w:r w:rsidRPr="007F65AA">
              <w:t>6.2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E736" w14:textId="77777777" w:rsidR="00A3654D" w:rsidRPr="007F65AA" w:rsidRDefault="00A3654D" w:rsidP="00A3654D">
            <w:pPr>
              <w:jc w:val="center"/>
            </w:pPr>
            <w:r w:rsidRPr="007F65AA">
              <w:t>6.58337E-27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F0C3" w14:textId="77777777" w:rsidR="00A3654D" w:rsidRPr="007F65AA" w:rsidRDefault="00A3654D" w:rsidP="00A3654D">
            <w:pPr>
              <w:jc w:val="center"/>
            </w:pPr>
            <w:r w:rsidRPr="007F65AA">
              <w:t>0.003876114</w:t>
            </w:r>
          </w:p>
        </w:tc>
      </w:tr>
    </w:tbl>
    <w:p w14:paraId="72A8DDD8" w14:textId="77777777" w:rsidR="006A5E62" w:rsidRPr="007F65AA" w:rsidRDefault="006A5E62" w:rsidP="005D4BAC">
      <w:pPr>
        <w:pStyle w:val="Paragraf"/>
        <w:ind w:firstLine="0"/>
      </w:pPr>
    </w:p>
    <w:p w14:paraId="5353AC9E" w14:textId="77777777" w:rsidR="003B61DA" w:rsidRPr="007F65AA" w:rsidRDefault="003B61DA" w:rsidP="005D4BAC">
      <w:pPr>
        <w:pStyle w:val="Paragraf"/>
      </w:pPr>
    </w:p>
    <w:p w14:paraId="4C11FAB2" w14:textId="77777777" w:rsidR="003B61DA" w:rsidRPr="007F65AA" w:rsidRDefault="003B61DA" w:rsidP="003B61DA">
      <w:pPr>
        <w:pStyle w:val="Gambar"/>
      </w:pPr>
      <w:r w:rsidRPr="007F65AA">
        <w:object w:dxaOrig="16785" w:dyaOrig="8085" w14:anchorId="1BC44E01">
          <v:shape id="_x0000_i1049" type="#_x0000_t75" style="width:422pt;height:204pt" o:ole="">
            <v:imagedata r:id="rId56" o:title=""/>
          </v:shape>
          <o:OLEObject Type="Embed" ProgID="Visio.Drawing.11" ShapeID="_x0000_i1049" DrawAspect="Content" ObjectID="_1589154052" r:id="rId57"/>
        </w:object>
      </w:r>
    </w:p>
    <w:p w14:paraId="68CB5B93" w14:textId="77777777" w:rsidR="003B61DA" w:rsidRPr="007F65AA" w:rsidRDefault="003B61DA" w:rsidP="003B61DA">
      <w:pPr>
        <w:pStyle w:val="GambarCaption"/>
        <w:rPr>
          <w:lang w:val="id-ID"/>
        </w:rPr>
      </w:pPr>
      <w:r w:rsidRPr="007F65AA">
        <w:rPr>
          <w:lang w:val="id-ID"/>
        </w:rPr>
        <w:t>Gambar 4. Hasil perhitungan dengan menggunakan metoda matriks transfer</w:t>
      </w:r>
    </w:p>
    <w:p w14:paraId="5C84F93B" w14:textId="77777777" w:rsidR="003B61DA" w:rsidRPr="007F65AA" w:rsidRDefault="003B61DA" w:rsidP="003B61DA">
      <w:pPr>
        <w:pStyle w:val="Gambar"/>
      </w:pPr>
    </w:p>
    <w:p w14:paraId="745A3CAC" w14:textId="77777777" w:rsidR="005D4BAC" w:rsidRPr="007F65AA" w:rsidRDefault="005D4BAC" w:rsidP="005D4BAC">
      <w:pPr>
        <w:pStyle w:val="Paragraf"/>
      </w:pPr>
      <w:r w:rsidRPr="007F65AA">
        <w:t xml:space="preserve">Data referensi hasil eksperimen untuk waktu paruh berbagai isotop diatas </w:t>
      </w:r>
      <w:r w:rsidR="0024279B" w:rsidRPr="007F65AA">
        <w:t xml:space="preserve">dan tingkat kesalahan relatif perhitungan dengan metoda matriks transfer </w:t>
      </w:r>
      <w:r w:rsidRPr="007F65AA">
        <w:t>diberikan pada tabel berikut ini [</w:t>
      </w:r>
      <w:r w:rsidR="00052C58" w:rsidRPr="007F65AA">
        <w:t>3</w:t>
      </w:r>
      <w:r w:rsidRPr="007F65AA">
        <w:t xml:space="preserve">], </w:t>
      </w:r>
    </w:p>
    <w:p w14:paraId="44D6966F" w14:textId="77777777" w:rsidR="005D4BAC" w:rsidRPr="007F65AA" w:rsidRDefault="005D4BAC" w:rsidP="005D4BAC">
      <w:pPr>
        <w:pStyle w:val="TabelCaption"/>
        <w:rPr>
          <w:lang w:val="id-ID"/>
        </w:rPr>
      </w:pPr>
      <w:r w:rsidRPr="007F65AA">
        <w:rPr>
          <w:lang w:val="id-ID"/>
        </w:rPr>
        <w:t>Tabel 2. Data referensi hasil eksperimen</w:t>
      </w:r>
      <w:r w:rsidR="0024279B" w:rsidRPr="007F65AA">
        <w:rPr>
          <w:lang w:val="id-ID"/>
        </w:rPr>
        <w:t xml:space="preserve"> dan tingkat kesalahan relatif dari perhitungan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05"/>
        <w:gridCol w:w="720"/>
        <w:gridCol w:w="1384"/>
        <w:gridCol w:w="1136"/>
        <w:gridCol w:w="1136"/>
      </w:tblGrid>
      <w:tr w:rsidR="0024279B" w:rsidRPr="007F65AA" w14:paraId="212613EE" w14:textId="77777777" w:rsidTr="0024279B">
        <w:trPr>
          <w:trHeight w:val="255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5F537" w14:textId="77777777" w:rsidR="0024279B" w:rsidRPr="007F65AA" w:rsidRDefault="0024279B" w:rsidP="002C7F9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Isotop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D3777" w14:textId="77777777" w:rsidR="0024279B" w:rsidRPr="007F65AA" w:rsidRDefault="0024279B" w:rsidP="002C7F9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Z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AD12" w14:textId="77777777" w:rsidR="0024279B" w:rsidRPr="007F65AA" w:rsidRDefault="0024279B" w:rsidP="002C7F9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Waktu paruh</w:t>
            </w:r>
          </w:p>
          <w:p w14:paraId="253D410A" w14:textId="77777777" w:rsidR="0024279B" w:rsidRPr="007F65AA" w:rsidRDefault="0024279B" w:rsidP="002C7F9D">
            <w:pPr>
              <w:jc w:val="center"/>
              <w:rPr>
                <w:b/>
                <w:bCs/>
              </w:rPr>
            </w:pPr>
            <w:r w:rsidRPr="007F65AA">
              <w:rPr>
                <w:b/>
              </w:rPr>
              <w:t>(Tahun)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4EAA2" w14:textId="77777777" w:rsidR="0024279B" w:rsidRPr="007F65AA" w:rsidRDefault="0024279B" w:rsidP="002C7F9D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>Energi</w:t>
            </w:r>
          </w:p>
          <w:p w14:paraId="03DA2611" w14:textId="77777777" w:rsidR="0024279B" w:rsidRPr="007F65AA" w:rsidRDefault="0024279B" w:rsidP="002C7F9D">
            <w:pPr>
              <w:jc w:val="center"/>
              <w:rPr>
                <w:b/>
                <w:bCs/>
              </w:rPr>
            </w:pPr>
            <w:r w:rsidRPr="007F65AA">
              <w:rPr>
                <w:b/>
              </w:rPr>
              <w:t>(MeV)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14:paraId="62F30C27" w14:textId="77777777" w:rsidR="0024279B" w:rsidRPr="007F65AA" w:rsidRDefault="0024279B" w:rsidP="0024279B">
            <w:pPr>
              <w:jc w:val="center"/>
              <w:rPr>
                <w:b/>
                <w:bCs/>
              </w:rPr>
            </w:pPr>
            <w:r w:rsidRPr="007F65AA">
              <w:rPr>
                <w:b/>
                <w:bCs/>
              </w:rPr>
              <w:t xml:space="preserve">Kesalahan </w:t>
            </w:r>
          </w:p>
        </w:tc>
      </w:tr>
      <w:tr w:rsidR="0024279B" w:rsidRPr="007F65AA" w14:paraId="1CA3BCB0" w14:textId="77777777" w:rsidTr="009F5AC9">
        <w:trPr>
          <w:trHeight w:val="255"/>
          <w:jc w:val="center"/>
        </w:trPr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4A2E" w14:textId="77777777" w:rsidR="0024279B" w:rsidRPr="007F65AA" w:rsidRDefault="0024279B" w:rsidP="002C7F9D">
            <w:r w:rsidRPr="007F65AA">
              <w:t> 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45B3CE" w14:textId="77777777" w:rsidR="0024279B" w:rsidRPr="007F65AA" w:rsidRDefault="0024279B" w:rsidP="002C7F9D">
            <w:r w:rsidRPr="007F65AA">
              <w:t> </w:t>
            </w:r>
          </w:p>
        </w:tc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D1A8" w14:textId="77777777" w:rsidR="0024279B" w:rsidRPr="007F65AA" w:rsidRDefault="0024279B" w:rsidP="002C7F9D">
            <w:pPr>
              <w:jc w:val="center"/>
              <w:rPr>
                <w:b/>
              </w:rPr>
            </w:pPr>
          </w:p>
        </w:tc>
        <w:tc>
          <w:tcPr>
            <w:tcW w:w="11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B028E" w14:textId="77777777" w:rsidR="0024279B" w:rsidRPr="007F65AA" w:rsidRDefault="0024279B" w:rsidP="002C7F9D">
            <w:pPr>
              <w:jc w:val="center"/>
              <w:rPr>
                <w:b/>
              </w:rPr>
            </w:pPr>
          </w:p>
        </w:tc>
        <w:tc>
          <w:tcPr>
            <w:tcW w:w="11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CDEA56" w14:textId="77777777" w:rsidR="0024279B" w:rsidRPr="007F65AA" w:rsidRDefault="0024279B" w:rsidP="0024279B">
            <w:pPr>
              <w:rPr>
                <w:b/>
              </w:rPr>
            </w:pPr>
            <w:r w:rsidRPr="007F65AA">
              <w:rPr>
                <w:b/>
                <w:bCs/>
              </w:rPr>
              <w:t>relatif (%)</w:t>
            </w:r>
          </w:p>
        </w:tc>
      </w:tr>
      <w:tr w:rsidR="0024279B" w:rsidRPr="007F65AA" w14:paraId="2262BC81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5E70" w14:textId="77777777" w:rsidR="0024279B" w:rsidRPr="007F65AA" w:rsidRDefault="0024279B" w:rsidP="002C7F9D">
            <w:r w:rsidRPr="007F65AA">
              <w:t>U-238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D8DC" w14:textId="77777777" w:rsidR="0024279B" w:rsidRPr="007F65AA" w:rsidRDefault="0024279B" w:rsidP="002C7F9D">
            <w:pPr>
              <w:jc w:val="right"/>
            </w:pPr>
            <w:r w:rsidRPr="007F65AA">
              <w:t>92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D5885" w14:textId="77777777" w:rsidR="0024279B" w:rsidRPr="007F65AA" w:rsidRDefault="0024279B" w:rsidP="002C7F9D">
            <w:pPr>
              <w:jc w:val="right"/>
            </w:pPr>
            <w:r w:rsidRPr="007F65AA">
              <w:t>4.47E+09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9D608" w14:textId="77777777" w:rsidR="0024279B" w:rsidRPr="007F65AA" w:rsidRDefault="0024279B" w:rsidP="002C7F9D">
            <w:pPr>
              <w:jc w:val="right"/>
            </w:pPr>
            <w:r w:rsidRPr="007F65AA">
              <w:t>4.196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4EA71" w14:textId="77777777" w:rsidR="0024279B" w:rsidRPr="007F65AA" w:rsidRDefault="0024279B" w:rsidP="003F1F41">
            <w:r w:rsidRPr="007F65AA">
              <w:t>0.63</w:t>
            </w:r>
          </w:p>
        </w:tc>
      </w:tr>
      <w:tr w:rsidR="0024279B" w:rsidRPr="007F65AA" w14:paraId="1535FADC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67755" w14:textId="77777777" w:rsidR="0024279B" w:rsidRPr="007F65AA" w:rsidRDefault="0024279B" w:rsidP="002C7F9D">
            <w:r w:rsidRPr="007F65AA">
              <w:t>U-236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C2E1" w14:textId="77777777" w:rsidR="0024279B" w:rsidRPr="007F65AA" w:rsidRDefault="0024279B" w:rsidP="002C7F9D">
            <w:pPr>
              <w:jc w:val="right"/>
            </w:pPr>
            <w:r w:rsidRPr="007F65AA">
              <w:t>92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D2B20" w14:textId="77777777" w:rsidR="0024279B" w:rsidRPr="007F65AA" w:rsidRDefault="0024279B" w:rsidP="002C7F9D">
            <w:pPr>
              <w:jc w:val="right"/>
            </w:pPr>
            <w:r w:rsidRPr="007F65AA">
              <w:t>2.34E+07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C27FE" w14:textId="77777777" w:rsidR="0024279B" w:rsidRPr="007F65AA" w:rsidRDefault="0024279B" w:rsidP="002C7F9D">
            <w:pPr>
              <w:jc w:val="right"/>
            </w:pPr>
            <w:r w:rsidRPr="007F65AA">
              <w:t>4.494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70C0C" w14:textId="77777777" w:rsidR="0024279B" w:rsidRPr="007F65AA" w:rsidRDefault="0024279B" w:rsidP="003F1F41">
            <w:r w:rsidRPr="007F65AA">
              <w:t>3.16</w:t>
            </w:r>
          </w:p>
        </w:tc>
      </w:tr>
      <w:tr w:rsidR="0024279B" w:rsidRPr="007F65AA" w14:paraId="4A702017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57CDF" w14:textId="77777777" w:rsidR="0024279B" w:rsidRPr="007F65AA" w:rsidRDefault="0024279B" w:rsidP="002C7F9D">
            <w:r w:rsidRPr="007F65AA">
              <w:t>U-234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464A2" w14:textId="77777777" w:rsidR="0024279B" w:rsidRPr="007F65AA" w:rsidRDefault="0024279B" w:rsidP="002C7F9D">
            <w:pPr>
              <w:jc w:val="right"/>
            </w:pPr>
            <w:r w:rsidRPr="007F65AA">
              <w:t>92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56AB9" w14:textId="77777777" w:rsidR="0024279B" w:rsidRPr="007F65AA" w:rsidRDefault="0024279B" w:rsidP="002C7F9D">
            <w:pPr>
              <w:jc w:val="right"/>
            </w:pPr>
            <w:r w:rsidRPr="007F65AA">
              <w:t>2.46E+05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2D2C" w14:textId="77777777" w:rsidR="0024279B" w:rsidRPr="007F65AA" w:rsidRDefault="0024279B" w:rsidP="002C7F9D">
            <w:pPr>
              <w:jc w:val="right"/>
            </w:pPr>
            <w:r w:rsidRPr="007F65AA">
              <w:t>4.776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DD563" w14:textId="77777777" w:rsidR="0024279B" w:rsidRPr="007F65AA" w:rsidRDefault="0024279B" w:rsidP="003F1F41">
            <w:r w:rsidRPr="007F65AA">
              <w:t>4.92</w:t>
            </w:r>
          </w:p>
        </w:tc>
      </w:tr>
      <w:tr w:rsidR="0024279B" w:rsidRPr="007F65AA" w14:paraId="75FE0BBD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E620" w14:textId="77777777" w:rsidR="0024279B" w:rsidRPr="007F65AA" w:rsidRDefault="0024279B" w:rsidP="002C7F9D">
            <w:r w:rsidRPr="007F65AA">
              <w:t>U-232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8364F" w14:textId="77777777" w:rsidR="0024279B" w:rsidRPr="007F65AA" w:rsidRDefault="0024279B" w:rsidP="002C7F9D">
            <w:pPr>
              <w:jc w:val="right"/>
            </w:pPr>
            <w:r w:rsidRPr="007F65AA">
              <w:t>92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68FC" w14:textId="77777777" w:rsidR="0024279B" w:rsidRPr="007F65AA" w:rsidRDefault="0024279B" w:rsidP="002C7F9D">
            <w:pPr>
              <w:jc w:val="right"/>
            </w:pPr>
            <w:r w:rsidRPr="007F65AA">
              <w:t>7.00E+01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08828" w14:textId="77777777" w:rsidR="0024279B" w:rsidRPr="007F65AA" w:rsidRDefault="0024279B" w:rsidP="002C7F9D">
            <w:pPr>
              <w:jc w:val="right"/>
            </w:pPr>
            <w:r w:rsidRPr="007F65AA">
              <w:t>5.32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F41CB3" w14:textId="77777777" w:rsidR="0024279B" w:rsidRPr="007F65AA" w:rsidRDefault="0024279B" w:rsidP="003F1F41">
            <w:r w:rsidRPr="007F65AA">
              <w:t>5.52</w:t>
            </w:r>
          </w:p>
        </w:tc>
      </w:tr>
      <w:tr w:rsidR="0024279B" w:rsidRPr="007F65AA" w14:paraId="109E9BFD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556A9" w14:textId="77777777" w:rsidR="0024279B" w:rsidRPr="007F65AA" w:rsidRDefault="0024279B" w:rsidP="002C7F9D">
            <w:r w:rsidRPr="007F65AA">
              <w:t>U-230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A54C2" w14:textId="77777777" w:rsidR="0024279B" w:rsidRPr="007F65AA" w:rsidRDefault="0024279B" w:rsidP="002C7F9D">
            <w:pPr>
              <w:jc w:val="right"/>
            </w:pPr>
            <w:r w:rsidRPr="007F65AA">
              <w:t>92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5544" w14:textId="77777777" w:rsidR="0024279B" w:rsidRPr="007F65AA" w:rsidRDefault="0024279B" w:rsidP="002C7F9D">
            <w:pPr>
              <w:jc w:val="right"/>
            </w:pPr>
            <w:r w:rsidRPr="007F65AA">
              <w:t>0.056986301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DF3C8" w14:textId="77777777" w:rsidR="0024279B" w:rsidRPr="007F65AA" w:rsidRDefault="0024279B" w:rsidP="002C7F9D">
            <w:pPr>
              <w:jc w:val="right"/>
            </w:pPr>
            <w:r w:rsidRPr="007F65AA">
              <w:t>5.8887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4E36F1" w14:textId="77777777" w:rsidR="0024279B" w:rsidRPr="007F65AA" w:rsidRDefault="0024279B" w:rsidP="003F1F41">
            <w:r w:rsidRPr="007F65AA">
              <w:t>6.42</w:t>
            </w:r>
          </w:p>
        </w:tc>
      </w:tr>
      <w:tr w:rsidR="0024279B" w:rsidRPr="007F65AA" w14:paraId="40C6F81A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E39F" w14:textId="77777777" w:rsidR="0024279B" w:rsidRPr="007F65AA" w:rsidRDefault="0024279B" w:rsidP="002C7F9D">
            <w:r w:rsidRPr="007F65AA">
              <w:t>U-228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312C5" w14:textId="77777777" w:rsidR="0024279B" w:rsidRPr="007F65AA" w:rsidRDefault="0024279B" w:rsidP="002C7F9D">
            <w:pPr>
              <w:jc w:val="right"/>
            </w:pPr>
            <w:r w:rsidRPr="007F65AA">
              <w:t>92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3D867" w14:textId="77777777" w:rsidR="0024279B" w:rsidRPr="007F65AA" w:rsidRDefault="0024279B" w:rsidP="002C7F9D">
            <w:pPr>
              <w:jc w:val="right"/>
            </w:pPr>
            <w:r w:rsidRPr="007F65AA">
              <w:t>1.73135E-05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189D0" w14:textId="77777777" w:rsidR="0024279B" w:rsidRPr="007F65AA" w:rsidRDefault="0024279B" w:rsidP="002C7F9D">
            <w:pPr>
              <w:jc w:val="right"/>
            </w:pPr>
            <w:r w:rsidRPr="007F65AA">
              <w:t>6.681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0B25B" w14:textId="77777777" w:rsidR="0024279B" w:rsidRPr="007F65AA" w:rsidRDefault="0024279B" w:rsidP="003F1F41">
            <w:r w:rsidRPr="007F65AA">
              <w:t>7.73</w:t>
            </w:r>
          </w:p>
        </w:tc>
      </w:tr>
      <w:tr w:rsidR="0024279B" w:rsidRPr="007F65AA" w14:paraId="7ABD4242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8CA01" w14:textId="77777777" w:rsidR="0024279B" w:rsidRPr="007F65AA" w:rsidRDefault="0024279B" w:rsidP="002C7F9D">
            <w:r w:rsidRPr="007F65AA">
              <w:t>U-226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A5C22" w14:textId="77777777" w:rsidR="0024279B" w:rsidRPr="007F65AA" w:rsidRDefault="0024279B" w:rsidP="002C7F9D">
            <w:pPr>
              <w:jc w:val="right"/>
            </w:pPr>
            <w:r w:rsidRPr="007F65AA">
              <w:t>92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D6109" w14:textId="77777777" w:rsidR="0024279B" w:rsidRPr="007F65AA" w:rsidRDefault="0024279B" w:rsidP="002C7F9D">
            <w:pPr>
              <w:jc w:val="right"/>
            </w:pPr>
            <w:r w:rsidRPr="007F65AA">
              <w:t>8.24455E-09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08A8F" w14:textId="77777777" w:rsidR="0024279B" w:rsidRPr="007F65AA" w:rsidRDefault="0024279B" w:rsidP="002C7F9D">
            <w:pPr>
              <w:jc w:val="right"/>
            </w:pPr>
            <w:r w:rsidRPr="007F65AA">
              <w:t>7.56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06631" w14:textId="77777777" w:rsidR="0024279B" w:rsidRPr="007F65AA" w:rsidRDefault="0024279B" w:rsidP="003F1F41">
            <w:r w:rsidRPr="007F65AA">
              <w:t>7.97</w:t>
            </w:r>
          </w:p>
        </w:tc>
      </w:tr>
      <w:tr w:rsidR="0024279B" w:rsidRPr="007F65AA" w14:paraId="480BC5C3" w14:textId="77777777" w:rsidTr="00455FC0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A3E3B9" w14:textId="77777777" w:rsidR="0024279B" w:rsidRPr="007F65AA" w:rsidRDefault="0024279B" w:rsidP="002C7F9D">
            <w:r w:rsidRPr="007F65AA"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412E4" w14:textId="77777777" w:rsidR="0024279B" w:rsidRPr="007F65AA" w:rsidRDefault="0024279B" w:rsidP="002C7F9D"/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570C6" w14:textId="77777777" w:rsidR="0024279B" w:rsidRPr="007F65AA" w:rsidRDefault="0024279B" w:rsidP="002C7F9D"/>
        </w:tc>
        <w:tc>
          <w:tcPr>
            <w:tcW w:w="2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1B64" w14:textId="77777777" w:rsidR="0024279B" w:rsidRPr="007F65AA" w:rsidRDefault="0024279B" w:rsidP="003F1F41">
            <w:r w:rsidRPr="007F65AA">
              <w:t> </w:t>
            </w:r>
          </w:p>
        </w:tc>
      </w:tr>
      <w:tr w:rsidR="0024279B" w:rsidRPr="007F65AA" w14:paraId="61D86C35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E9C31" w14:textId="77777777" w:rsidR="0024279B" w:rsidRPr="007F65AA" w:rsidRDefault="0024279B" w:rsidP="002C7F9D">
            <w:r w:rsidRPr="007F65AA">
              <w:t>Ra-226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A8D0" w14:textId="77777777" w:rsidR="0024279B" w:rsidRPr="007F65AA" w:rsidRDefault="0024279B" w:rsidP="002C7F9D">
            <w:pPr>
              <w:jc w:val="right"/>
            </w:pPr>
            <w:r w:rsidRPr="007F65AA">
              <w:t>88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296C" w14:textId="77777777" w:rsidR="0024279B" w:rsidRPr="007F65AA" w:rsidRDefault="0024279B" w:rsidP="002C7F9D">
            <w:pPr>
              <w:jc w:val="right"/>
            </w:pPr>
            <w:r w:rsidRPr="007F65AA">
              <w:t>1599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109CC" w14:textId="77777777" w:rsidR="0024279B" w:rsidRPr="007F65AA" w:rsidRDefault="0024279B" w:rsidP="002C7F9D">
            <w:pPr>
              <w:jc w:val="right"/>
            </w:pPr>
            <w:r w:rsidRPr="007F65AA">
              <w:t>4.784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1B0CC" w14:textId="77777777" w:rsidR="0024279B" w:rsidRPr="007F65AA" w:rsidRDefault="0024279B" w:rsidP="003F1F41">
            <w:r w:rsidRPr="007F65AA">
              <w:t>2.90</w:t>
            </w:r>
          </w:p>
        </w:tc>
      </w:tr>
      <w:tr w:rsidR="0024279B" w:rsidRPr="007F65AA" w14:paraId="427F5491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0EE3" w14:textId="77777777" w:rsidR="0024279B" w:rsidRPr="007F65AA" w:rsidRDefault="0024279B" w:rsidP="002C7F9D">
            <w:r w:rsidRPr="007F65AA">
              <w:t>Ra-224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3E7F1" w14:textId="77777777" w:rsidR="0024279B" w:rsidRPr="007F65AA" w:rsidRDefault="0024279B" w:rsidP="002C7F9D">
            <w:pPr>
              <w:jc w:val="right"/>
            </w:pPr>
            <w:r w:rsidRPr="007F65AA">
              <w:t>88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5DB59" w14:textId="77777777" w:rsidR="0024279B" w:rsidRPr="007F65AA" w:rsidRDefault="0024279B" w:rsidP="002C7F9D">
            <w:pPr>
              <w:jc w:val="right"/>
            </w:pPr>
            <w:r w:rsidRPr="007F65AA">
              <w:t>0.010027397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CB427" w14:textId="77777777" w:rsidR="0024279B" w:rsidRPr="007F65AA" w:rsidRDefault="0024279B" w:rsidP="002C7F9D">
            <w:pPr>
              <w:jc w:val="right"/>
            </w:pPr>
            <w:r w:rsidRPr="007F65AA">
              <w:t>5.685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83FAA" w14:textId="77777777" w:rsidR="0024279B" w:rsidRPr="007F65AA" w:rsidRDefault="0024279B" w:rsidP="003F1F41">
            <w:r w:rsidRPr="007F65AA">
              <w:t>3.46</w:t>
            </w:r>
          </w:p>
        </w:tc>
      </w:tr>
      <w:tr w:rsidR="0024279B" w:rsidRPr="007F65AA" w14:paraId="2084EB1F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C2986" w14:textId="77777777" w:rsidR="0024279B" w:rsidRPr="007F65AA" w:rsidRDefault="0024279B" w:rsidP="002C7F9D">
            <w:r w:rsidRPr="007F65AA">
              <w:t>Ra-222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D444" w14:textId="77777777" w:rsidR="0024279B" w:rsidRPr="007F65AA" w:rsidRDefault="0024279B" w:rsidP="002C7F9D">
            <w:pPr>
              <w:jc w:val="right"/>
            </w:pPr>
            <w:r w:rsidRPr="007F65AA">
              <w:t>88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25B2" w14:textId="77777777" w:rsidR="0024279B" w:rsidRPr="007F65AA" w:rsidRDefault="0024279B" w:rsidP="002C7F9D">
            <w:pPr>
              <w:jc w:val="right"/>
            </w:pPr>
            <w:r w:rsidRPr="007F65AA">
              <w:t>1.14789E-06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7F434" w14:textId="77777777" w:rsidR="0024279B" w:rsidRPr="007F65AA" w:rsidRDefault="0024279B" w:rsidP="002C7F9D">
            <w:pPr>
              <w:jc w:val="right"/>
            </w:pPr>
            <w:r w:rsidRPr="007F65AA">
              <w:t>6.556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06739" w14:textId="77777777" w:rsidR="0024279B" w:rsidRPr="007F65AA" w:rsidRDefault="0024279B" w:rsidP="003F1F41">
            <w:r w:rsidRPr="007F65AA">
              <w:t>5.59</w:t>
            </w:r>
          </w:p>
        </w:tc>
      </w:tr>
      <w:tr w:rsidR="0024279B" w:rsidRPr="007F65AA" w14:paraId="5B6388BD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004" w14:textId="77777777" w:rsidR="0024279B" w:rsidRPr="007F65AA" w:rsidRDefault="0024279B" w:rsidP="002C7F9D">
            <w:r w:rsidRPr="007F65AA">
              <w:t>Ra-220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4F56F" w14:textId="77777777" w:rsidR="0024279B" w:rsidRPr="007F65AA" w:rsidRDefault="0024279B" w:rsidP="002C7F9D">
            <w:pPr>
              <w:jc w:val="right"/>
            </w:pPr>
            <w:r w:rsidRPr="007F65AA">
              <w:t>88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85DD9" w14:textId="77777777" w:rsidR="0024279B" w:rsidRPr="007F65AA" w:rsidRDefault="0024279B" w:rsidP="002C7F9D">
            <w:pPr>
              <w:jc w:val="right"/>
            </w:pPr>
            <w:r w:rsidRPr="007F65AA">
              <w:t>5.70776E-10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4FBFC" w14:textId="77777777" w:rsidR="0024279B" w:rsidRPr="007F65AA" w:rsidRDefault="0024279B" w:rsidP="002C7F9D">
            <w:pPr>
              <w:jc w:val="right"/>
            </w:pPr>
            <w:r w:rsidRPr="007F65AA">
              <w:t>7.45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EE8E" w14:textId="77777777" w:rsidR="0024279B" w:rsidRPr="007F65AA" w:rsidRDefault="0024279B" w:rsidP="003F1F41">
            <w:r w:rsidRPr="007F65AA">
              <w:t>6.93</w:t>
            </w:r>
          </w:p>
        </w:tc>
      </w:tr>
      <w:tr w:rsidR="0024279B" w:rsidRPr="007F65AA" w14:paraId="468DF741" w14:textId="77777777" w:rsidTr="00F6264C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819B9F" w14:textId="77777777" w:rsidR="0024279B" w:rsidRPr="007F65AA" w:rsidRDefault="0024279B" w:rsidP="002C7F9D">
            <w:r w:rsidRPr="007F65AA"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BD7E3" w14:textId="77777777" w:rsidR="0024279B" w:rsidRPr="007F65AA" w:rsidRDefault="0024279B" w:rsidP="002C7F9D"/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5F0FC" w14:textId="77777777" w:rsidR="0024279B" w:rsidRPr="007F65AA" w:rsidRDefault="0024279B" w:rsidP="002C7F9D"/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AE55E" w14:textId="77777777" w:rsidR="0024279B" w:rsidRPr="007F65AA" w:rsidRDefault="0024279B" w:rsidP="003F1F41">
            <w:r w:rsidRPr="007F65AA">
              <w:t> </w:t>
            </w:r>
          </w:p>
        </w:tc>
      </w:tr>
      <w:tr w:rsidR="0024279B" w:rsidRPr="007F65AA" w14:paraId="7DCCBAEB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439E" w14:textId="77777777" w:rsidR="0024279B" w:rsidRPr="007F65AA" w:rsidRDefault="0024279B" w:rsidP="002C7F9D">
            <w:r w:rsidRPr="007F65AA">
              <w:t>Pu-240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D76B" w14:textId="77777777" w:rsidR="0024279B" w:rsidRPr="007F65AA" w:rsidRDefault="0024279B" w:rsidP="002C7F9D">
            <w:pPr>
              <w:jc w:val="right"/>
            </w:pPr>
            <w:r w:rsidRPr="007F65AA">
              <w:t>94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079A" w14:textId="77777777" w:rsidR="0024279B" w:rsidRPr="007F65AA" w:rsidRDefault="0024279B" w:rsidP="002C7F9D">
            <w:pPr>
              <w:jc w:val="right"/>
            </w:pPr>
            <w:r w:rsidRPr="007F65AA">
              <w:t>6.56E+03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E6FB8" w14:textId="77777777" w:rsidR="0024279B" w:rsidRPr="007F65AA" w:rsidRDefault="0024279B" w:rsidP="002C7F9D">
            <w:pPr>
              <w:jc w:val="right"/>
            </w:pPr>
            <w:r w:rsidRPr="007F65AA">
              <w:t>5.1681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0B857" w14:textId="77777777" w:rsidR="0024279B" w:rsidRPr="007F65AA" w:rsidRDefault="0024279B" w:rsidP="003F1F41">
            <w:r w:rsidRPr="007F65AA">
              <w:t>4.30</w:t>
            </w:r>
          </w:p>
        </w:tc>
      </w:tr>
      <w:tr w:rsidR="0024279B" w:rsidRPr="007F65AA" w14:paraId="306A6C8A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BB6FE" w14:textId="77777777" w:rsidR="0024279B" w:rsidRPr="007F65AA" w:rsidRDefault="0024279B" w:rsidP="002C7F9D">
            <w:r w:rsidRPr="007F65AA">
              <w:t>Pu-238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7FE39" w14:textId="77777777" w:rsidR="0024279B" w:rsidRPr="007F65AA" w:rsidRDefault="0024279B" w:rsidP="002C7F9D">
            <w:pPr>
              <w:jc w:val="right"/>
            </w:pPr>
            <w:r w:rsidRPr="007F65AA">
              <w:t>94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0A346" w14:textId="77777777" w:rsidR="0024279B" w:rsidRPr="007F65AA" w:rsidRDefault="0024279B" w:rsidP="002C7F9D">
            <w:pPr>
              <w:jc w:val="right"/>
            </w:pPr>
            <w:r w:rsidRPr="007F65AA">
              <w:t>87.7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BB13" w14:textId="77777777" w:rsidR="0024279B" w:rsidRPr="007F65AA" w:rsidRDefault="0024279B" w:rsidP="002C7F9D">
            <w:pPr>
              <w:jc w:val="right"/>
            </w:pPr>
            <w:r w:rsidRPr="007F65AA">
              <w:t>5.4992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9B17B" w14:textId="77777777" w:rsidR="0024279B" w:rsidRPr="007F65AA" w:rsidRDefault="0024279B" w:rsidP="003F1F41">
            <w:r w:rsidRPr="007F65AA">
              <w:t>6.51</w:t>
            </w:r>
          </w:p>
        </w:tc>
      </w:tr>
      <w:tr w:rsidR="0024279B" w:rsidRPr="007F65AA" w14:paraId="7F988E3F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AE17" w14:textId="77777777" w:rsidR="0024279B" w:rsidRPr="007F65AA" w:rsidRDefault="0024279B" w:rsidP="002C7F9D">
            <w:r w:rsidRPr="007F65AA">
              <w:t>Pu-236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D9EE5" w14:textId="77777777" w:rsidR="0024279B" w:rsidRPr="007F65AA" w:rsidRDefault="0024279B" w:rsidP="002C7F9D">
            <w:pPr>
              <w:jc w:val="right"/>
            </w:pPr>
            <w:r w:rsidRPr="007F65AA">
              <w:t>94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57875" w14:textId="77777777" w:rsidR="0024279B" w:rsidRPr="007F65AA" w:rsidRDefault="0024279B" w:rsidP="002C7F9D">
            <w:pPr>
              <w:jc w:val="right"/>
            </w:pPr>
            <w:r w:rsidRPr="007F65AA">
              <w:t>2.87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DBFF" w14:textId="77777777" w:rsidR="0024279B" w:rsidRPr="007F65AA" w:rsidRDefault="0024279B" w:rsidP="002C7F9D">
            <w:pPr>
              <w:jc w:val="right"/>
            </w:pPr>
            <w:r w:rsidRPr="007F65AA">
              <w:t>5.7677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6A804" w14:textId="77777777" w:rsidR="0024279B" w:rsidRPr="007F65AA" w:rsidRDefault="0024279B" w:rsidP="003F1F41">
            <w:r w:rsidRPr="007F65AA">
              <w:t>7.34</w:t>
            </w:r>
          </w:p>
        </w:tc>
      </w:tr>
      <w:tr w:rsidR="0024279B" w:rsidRPr="007F65AA" w14:paraId="01FDC105" w14:textId="77777777" w:rsidTr="009F5AC9">
        <w:trPr>
          <w:trHeight w:val="255"/>
          <w:jc w:val="center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FD33" w14:textId="77777777" w:rsidR="0024279B" w:rsidRPr="007F65AA" w:rsidRDefault="0024279B" w:rsidP="002C7F9D">
            <w:r w:rsidRPr="007F65AA">
              <w:t>Pu-234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F602D" w14:textId="77777777" w:rsidR="0024279B" w:rsidRPr="007F65AA" w:rsidRDefault="0024279B" w:rsidP="002C7F9D">
            <w:pPr>
              <w:jc w:val="right"/>
            </w:pPr>
            <w:r w:rsidRPr="007F65AA">
              <w:t>94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95F3C" w14:textId="77777777" w:rsidR="0024279B" w:rsidRPr="007F65AA" w:rsidRDefault="0024279B" w:rsidP="002C7F9D">
            <w:pPr>
              <w:jc w:val="right"/>
            </w:pPr>
            <w:r w:rsidRPr="007F65AA">
              <w:t>0.024109589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7662D" w14:textId="77777777" w:rsidR="0024279B" w:rsidRPr="007F65AA" w:rsidRDefault="0024279B" w:rsidP="002C7F9D">
            <w:pPr>
              <w:jc w:val="right"/>
            </w:pPr>
            <w:r w:rsidRPr="007F65AA">
              <w:t>6.2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679CF8" w14:textId="77777777" w:rsidR="0024279B" w:rsidRPr="007F65AA" w:rsidRDefault="0024279B" w:rsidP="003F1F41">
            <w:r w:rsidRPr="007F65AA">
              <w:t>7.63</w:t>
            </w:r>
          </w:p>
        </w:tc>
      </w:tr>
    </w:tbl>
    <w:p w14:paraId="7EE29802" w14:textId="77777777" w:rsidR="005D4BAC" w:rsidRPr="007F65AA" w:rsidRDefault="005D4BAC" w:rsidP="00485DCF">
      <w:pPr>
        <w:pStyle w:val="Paragraf"/>
      </w:pPr>
    </w:p>
    <w:p w14:paraId="55EE7199" w14:textId="77777777" w:rsidR="005D4BAC" w:rsidRPr="007F65AA" w:rsidRDefault="0024279B" w:rsidP="00485DCF">
      <w:pPr>
        <w:pStyle w:val="Paragraf"/>
      </w:pPr>
      <w:r w:rsidRPr="007F65AA">
        <w:t>Hasil perhitungan dengan metoda matriks transfer memberikan gambaran data yang cukup baik. Tingkat kesalahan relatif terhadap data eksperimen di bawah 10%. Peningkatan akurasi dari hasil perhitungan dapat dilakukan dengan melakukan pendekatan yang lebih baik pada nilai laju rata-rata partikel alfa pada inti, misalnya memasukan efek relativistik.</w:t>
      </w:r>
    </w:p>
    <w:p w14:paraId="3788E881" w14:textId="77777777" w:rsidR="0024279B" w:rsidRPr="007F65AA" w:rsidRDefault="0024279B" w:rsidP="00485DCF">
      <w:pPr>
        <w:pStyle w:val="Paragraf"/>
      </w:pPr>
    </w:p>
    <w:p w14:paraId="1A4C6240" w14:textId="77777777" w:rsidR="0024279B" w:rsidRPr="007F65AA" w:rsidRDefault="0024279B" w:rsidP="0024279B">
      <w:pPr>
        <w:pStyle w:val="Heading1"/>
      </w:pPr>
      <w:r w:rsidRPr="007F65AA">
        <w:t>Kesimpulan</w:t>
      </w:r>
    </w:p>
    <w:p w14:paraId="7F61EC5D" w14:textId="77777777" w:rsidR="002F55C0" w:rsidRPr="007F65AA" w:rsidRDefault="0024279B" w:rsidP="0024279B">
      <w:pPr>
        <w:pStyle w:val="Paragraf"/>
      </w:pPr>
      <w:r w:rsidRPr="007F65AA">
        <w:t xml:space="preserve">Metoda matriks transfer memberikan alternatif metoda yang </w:t>
      </w:r>
      <w:r w:rsidR="002F55C0" w:rsidRPr="007F65AA">
        <w:t xml:space="preserve">sederhana namun </w:t>
      </w:r>
      <w:r w:rsidRPr="007F65AA">
        <w:t>cukup akurat dalam melakukan proses perhitungan yang melibatkan efek terobosan</w:t>
      </w:r>
      <w:r w:rsidR="002F55C0" w:rsidRPr="007F65AA">
        <w:t xml:space="preserve">, misalnya peluruhan alfa. Hasil perhitungan waktu paruh dengan metoda matriks transfer untuk berbagai isotop inti yang meluruh dengan peluruhan alfa </w:t>
      </w:r>
      <w:r w:rsidR="002F55C0" w:rsidRPr="007F65AA">
        <w:lastRenderedPageBreak/>
        <w:t xml:space="preserve">memberikan hasil yang cukup baik. Tingkat kesalahan relatif dibandingkan dengan hasil eksperimen bernilai dibawah 10 %. </w:t>
      </w:r>
    </w:p>
    <w:p w14:paraId="6AB5B80C" w14:textId="77777777" w:rsidR="002F55C0" w:rsidRPr="007F65AA" w:rsidRDefault="002F55C0" w:rsidP="0024279B">
      <w:pPr>
        <w:pStyle w:val="Paragraf"/>
      </w:pPr>
    </w:p>
    <w:p w14:paraId="5862A5C2" w14:textId="77777777" w:rsidR="002F55C0" w:rsidRPr="007F65AA" w:rsidRDefault="002F55C0" w:rsidP="002F55C0">
      <w:pPr>
        <w:pStyle w:val="Heading1"/>
      </w:pPr>
      <w:r w:rsidRPr="007F65AA">
        <w:t>Ucapan terima kasih</w:t>
      </w:r>
    </w:p>
    <w:p w14:paraId="5B7DF7EA" w14:textId="77777777" w:rsidR="002F55C0" w:rsidRPr="007F65AA" w:rsidRDefault="002F55C0" w:rsidP="002F55C0">
      <w:pPr>
        <w:pStyle w:val="Paragraf"/>
      </w:pPr>
      <w:r w:rsidRPr="007F65AA">
        <w:t>Penulis mengucapkan terima kasih kepada berbagai pihak yang telah membantu dalam penulisan makalah ini. Makalah ini didanai oleh Riset Inovasi Institut Teknologi Bandung 2015.</w:t>
      </w:r>
    </w:p>
    <w:p w14:paraId="0A9CB031" w14:textId="77777777" w:rsidR="002F55C0" w:rsidRPr="007F65AA" w:rsidRDefault="002F55C0" w:rsidP="002F55C0">
      <w:pPr>
        <w:pStyle w:val="Paragraf"/>
      </w:pPr>
    </w:p>
    <w:p w14:paraId="381FF5A8" w14:textId="77777777" w:rsidR="002F55C0" w:rsidRPr="007F65AA" w:rsidRDefault="002F55C0" w:rsidP="002F55C0">
      <w:pPr>
        <w:pStyle w:val="Heading1"/>
      </w:pPr>
      <w:r w:rsidRPr="007F65AA">
        <w:t>Referensi</w:t>
      </w:r>
    </w:p>
    <w:p w14:paraId="3D200E2A" w14:textId="77777777" w:rsidR="00643F39" w:rsidRPr="007F65AA" w:rsidRDefault="00643F39" w:rsidP="00A133F8">
      <w:pPr>
        <w:pStyle w:val="Referensi"/>
      </w:pPr>
      <w:r w:rsidRPr="007F65AA">
        <w:t xml:space="preserve">A. Arya, </w:t>
      </w:r>
      <w:r w:rsidRPr="007F65AA">
        <w:rPr>
          <w:i/>
        </w:rPr>
        <w:t>Fundamentals of Nuclear Physics</w:t>
      </w:r>
      <w:r w:rsidRPr="007F65AA">
        <w:t>. Allen &amp; Bacon (1966)</w:t>
      </w:r>
    </w:p>
    <w:p w14:paraId="11CC3CD3" w14:textId="77777777" w:rsidR="00643F39" w:rsidRPr="007F65AA" w:rsidRDefault="00643F39" w:rsidP="00643F39">
      <w:pPr>
        <w:pStyle w:val="Referensi"/>
      </w:pPr>
      <w:r w:rsidRPr="007F65AA">
        <w:t xml:space="preserve">D. Griffith, </w:t>
      </w:r>
      <w:r w:rsidRPr="007F65AA">
        <w:rPr>
          <w:i/>
        </w:rPr>
        <w:t>Introduction to Quantum Mechanics</w:t>
      </w:r>
      <w:r w:rsidRPr="007F65AA">
        <w:t>. Prentice Hall, New Jersey (1995)</w:t>
      </w:r>
    </w:p>
    <w:p w14:paraId="63461CC7" w14:textId="77777777" w:rsidR="0024279B" w:rsidRPr="007F65AA" w:rsidRDefault="00643F39" w:rsidP="00643F39">
      <w:pPr>
        <w:pStyle w:val="Referensi"/>
      </w:pPr>
      <w:r w:rsidRPr="007F65AA">
        <w:t xml:space="preserve">D. R. Lide (ed.), </w:t>
      </w:r>
      <w:r w:rsidRPr="007F65AA">
        <w:rPr>
          <w:i/>
        </w:rPr>
        <w:t>CRC Handbook of Chemistry and Physics</w:t>
      </w:r>
      <w:r w:rsidRPr="007F65AA">
        <w:t>, CRC Press, Florida (2005)</w:t>
      </w:r>
    </w:p>
    <w:sectPr w:rsidR="0024279B" w:rsidRPr="007F65AA" w:rsidSect="006B532D">
      <w:pgSz w:w="11907" w:h="16839" w:code="9"/>
      <w:pgMar w:top="1440" w:right="1440" w:bottom="1699" w:left="165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062C0" w14:textId="77777777" w:rsidR="00530E88" w:rsidRDefault="00530E88" w:rsidP="00F64AE4">
      <w:r>
        <w:separator/>
      </w:r>
    </w:p>
  </w:endnote>
  <w:endnote w:type="continuationSeparator" w:id="0">
    <w:p w14:paraId="3BD1B88B" w14:textId="77777777" w:rsidR="00530E88" w:rsidRDefault="00530E88" w:rsidP="00F6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CB1BA" w14:textId="77777777" w:rsidR="00530E88" w:rsidRDefault="00530E88" w:rsidP="00F64AE4">
      <w:r>
        <w:separator/>
      </w:r>
    </w:p>
  </w:footnote>
  <w:footnote w:type="continuationSeparator" w:id="0">
    <w:p w14:paraId="1716CF6C" w14:textId="77777777" w:rsidR="00530E88" w:rsidRDefault="00530E88" w:rsidP="00F64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4291"/>
    <w:multiLevelType w:val="multilevel"/>
    <w:tmpl w:val="F82C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65ED0"/>
    <w:multiLevelType w:val="singleLevel"/>
    <w:tmpl w:val="ECD0A5A6"/>
    <w:name w:val="AIPTables"/>
    <w:lvl w:ilvl="0">
      <w:start w:val="1"/>
      <w:numFmt w:val="decimal"/>
      <w:lvlText w:val="%1"/>
      <w:lvlJc w:val="left"/>
      <w:pPr>
        <w:tabs>
          <w:tab w:val="num" w:pos="3240"/>
        </w:tabs>
        <w:ind w:left="3240" w:hanging="360"/>
      </w:pPr>
    </w:lvl>
  </w:abstractNum>
  <w:abstractNum w:abstractNumId="2">
    <w:nsid w:val="29845F6D"/>
    <w:multiLevelType w:val="hybridMultilevel"/>
    <w:tmpl w:val="5AE0C1F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4404A95"/>
    <w:multiLevelType w:val="hybridMultilevel"/>
    <w:tmpl w:val="92CE8186"/>
    <w:lvl w:ilvl="0" w:tplc="72661724">
      <w:start w:val="1"/>
      <w:numFmt w:val="bullet"/>
      <w:pStyle w:val="Paragraf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9AB2696"/>
    <w:multiLevelType w:val="hybridMultilevel"/>
    <w:tmpl w:val="8F02AA4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A756C1A"/>
    <w:multiLevelType w:val="hybridMultilevel"/>
    <w:tmpl w:val="201C2230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3AA17CE3"/>
    <w:multiLevelType w:val="hybridMultilevel"/>
    <w:tmpl w:val="4A342D44"/>
    <w:lvl w:ilvl="0" w:tplc="EBD030B2">
      <w:start w:val="1"/>
      <w:numFmt w:val="decimal"/>
      <w:pStyle w:val="Referensi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C6FEE"/>
    <w:multiLevelType w:val="hybridMultilevel"/>
    <w:tmpl w:val="BC72D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67158"/>
    <w:multiLevelType w:val="hybridMultilevel"/>
    <w:tmpl w:val="2A1CDC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9507E"/>
    <w:multiLevelType w:val="hybridMultilevel"/>
    <w:tmpl w:val="74D8EBE6"/>
    <w:lvl w:ilvl="0" w:tplc="D458AF60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4721692"/>
    <w:multiLevelType w:val="singleLevel"/>
    <w:tmpl w:val="8BC68E6C"/>
    <w:lvl w:ilvl="0">
      <w:start w:val="1"/>
      <w:numFmt w:val="decimal"/>
      <w:pStyle w:val="Paragrafnumbered"/>
      <w:lvlText w:val="%1."/>
      <w:lvlJc w:val="left"/>
      <w:pPr>
        <w:ind w:left="644" w:hanging="360"/>
      </w:pPr>
      <w:rPr>
        <w:rFonts w:hint="default"/>
      </w:rPr>
    </w:lvl>
  </w:abstractNum>
  <w:abstractNum w:abstractNumId="11">
    <w:nsid w:val="765903BB"/>
    <w:multiLevelType w:val="multilevel"/>
    <w:tmpl w:val="9BBC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2E6F57"/>
    <w:multiLevelType w:val="multilevel"/>
    <w:tmpl w:val="6972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A97E4A"/>
    <w:multiLevelType w:val="multilevel"/>
    <w:tmpl w:val="21562CB0"/>
    <w:name w:val="/#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36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  <w:num w:numId="14">
    <w:abstractNumId w:val="12"/>
  </w:num>
  <w:num w:numId="15">
    <w:abstractNumId w:val="6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9"/>
  </w:num>
  <w:num w:numId="30">
    <w:abstractNumId w:val="9"/>
  </w:num>
  <w:num w:numId="31">
    <w:abstractNumId w:val="9"/>
    <w:lvlOverride w:ilvl="0">
      <w:startOverride w:val="1"/>
    </w:lvlOverride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</w:num>
  <w:num w:numId="37">
    <w:abstractNumId w:val="10"/>
    <w:lvlOverride w:ilvl="0">
      <w:startOverride w:val="1"/>
    </w:lvlOverride>
  </w:num>
  <w:num w:numId="38">
    <w:abstractNumId w:val="10"/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PostScriptOverText/>
  <w:embedSystemFonts/>
  <w:mirrorMargin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42"/>
    <w:rsid w:val="00014140"/>
    <w:rsid w:val="00027DAD"/>
    <w:rsid w:val="00031EC9"/>
    <w:rsid w:val="00052C58"/>
    <w:rsid w:val="00066FED"/>
    <w:rsid w:val="0007005B"/>
    <w:rsid w:val="00075EA6"/>
    <w:rsid w:val="0007709F"/>
    <w:rsid w:val="00086F62"/>
    <w:rsid w:val="0009320B"/>
    <w:rsid w:val="00096AE0"/>
    <w:rsid w:val="000B1B74"/>
    <w:rsid w:val="000B3A2D"/>
    <w:rsid w:val="000B3EA2"/>
    <w:rsid w:val="000B49C0"/>
    <w:rsid w:val="000D51DA"/>
    <w:rsid w:val="000E382F"/>
    <w:rsid w:val="000F2EFD"/>
    <w:rsid w:val="001036BA"/>
    <w:rsid w:val="001146DC"/>
    <w:rsid w:val="00114AB1"/>
    <w:rsid w:val="001230FF"/>
    <w:rsid w:val="00130BD7"/>
    <w:rsid w:val="0013660F"/>
    <w:rsid w:val="00146A23"/>
    <w:rsid w:val="00155B67"/>
    <w:rsid w:val="001562AF"/>
    <w:rsid w:val="00161A5B"/>
    <w:rsid w:val="0016385D"/>
    <w:rsid w:val="0016782F"/>
    <w:rsid w:val="00170538"/>
    <w:rsid w:val="001829A8"/>
    <w:rsid w:val="00186A8B"/>
    <w:rsid w:val="001937E9"/>
    <w:rsid w:val="001B263B"/>
    <w:rsid w:val="001B476A"/>
    <w:rsid w:val="001B6B5D"/>
    <w:rsid w:val="001C54F5"/>
    <w:rsid w:val="001C764F"/>
    <w:rsid w:val="001C7BB3"/>
    <w:rsid w:val="001D469C"/>
    <w:rsid w:val="001D6944"/>
    <w:rsid w:val="001F5731"/>
    <w:rsid w:val="00226220"/>
    <w:rsid w:val="0023171B"/>
    <w:rsid w:val="00236BFC"/>
    <w:rsid w:val="00237437"/>
    <w:rsid w:val="00241309"/>
    <w:rsid w:val="0024279B"/>
    <w:rsid w:val="002502FD"/>
    <w:rsid w:val="00274622"/>
    <w:rsid w:val="00284AC9"/>
    <w:rsid w:val="00285D24"/>
    <w:rsid w:val="00290390"/>
    <w:rsid w:val="002915D3"/>
    <w:rsid w:val="00291FE9"/>
    <w:rsid w:val="002941DA"/>
    <w:rsid w:val="002A05A2"/>
    <w:rsid w:val="002D2667"/>
    <w:rsid w:val="002D6042"/>
    <w:rsid w:val="002E3C35"/>
    <w:rsid w:val="002E4625"/>
    <w:rsid w:val="002F5298"/>
    <w:rsid w:val="002F55C0"/>
    <w:rsid w:val="002F7297"/>
    <w:rsid w:val="00312A7A"/>
    <w:rsid w:val="00324932"/>
    <w:rsid w:val="0032687E"/>
    <w:rsid w:val="00337E4F"/>
    <w:rsid w:val="00340C36"/>
    <w:rsid w:val="00346A9D"/>
    <w:rsid w:val="0039376F"/>
    <w:rsid w:val="003A287B"/>
    <w:rsid w:val="003A5C85"/>
    <w:rsid w:val="003A61B1"/>
    <w:rsid w:val="003B61DA"/>
    <w:rsid w:val="003E7C74"/>
    <w:rsid w:val="003F31C6"/>
    <w:rsid w:val="003F68DC"/>
    <w:rsid w:val="0040225B"/>
    <w:rsid w:val="00402DA2"/>
    <w:rsid w:val="004123AC"/>
    <w:rsid w:val="00425AC2"/>
    <w:rsid w:val="00444E08"/>
    <w:rsid w:val="0044771F"/>
    <w:rsid w:val="004512FB"/>
    <w:rsid w:val="00485AB1"/>
    <w:rsid w:val="00485DCF"/>
    <w:rsid w:val="004B151D"/>
    <w:rsid w:val="004B6B21"/>
    <w:rsid w:val="004C3CE5"/>
    <w:rsid w:val="004C7243"/>
    <w:rsid w:val="004D2A80"/>
    <w:rsid w:val="004E21DE"/>
    <w:rsid w:val="004E3C57"/>
    <w:rsid w:val="004E3CB2"/>
    <w:rsid w:val="00525813"/>
    <w:rsid w:val="00530E88"/>
    <w:rsid w:val="0053513F"/>
    <w:rsid w:val="00574405"/>
    <w:rsid w:val="00577A9C"/>
    <w:rsid w:val="00595B34"/>
    <w:rsid w:val="005A0E21"/>
    <w:rsid w:val="005A3C14"/>
    <w:rsid w:val="005A7441"/>
    <w:rsid w:val="005B14B6"/>
    <w:rsid w:val="005B3A34"/>
    <w:rsid w:val="005D49AF"/>
    <w:rsid w:val="005D4BAC"/>
    <w:rsid w:val="005E415C"/>
    <w:rsid w:val="005E7946"/>
    <w:rsid w:val="005F70BE"/>
    <w:rsid w:val="005F7475"/>
    <w:rsid w:val="00611299"/>
    <w:rsid w:val="00616365"/>
    <w:rsid w:val="00616F3B"/>
    <w:rsid w:val="00622AC2"/>
    <w:rsid w:val="006249A7"/>
    <w:rsid w:val="0064225B"/>
    <w:rsid w:val="00643F39"/>
    <w:rsid w:val="00674149"/>
    <w:rsid w:val="00683796"/>
    <w:rsid w:val="00685104"/>
    <w:rsid w:val="006949BC"/>
    <w:rsid w:val="006A5E62"/>
    <w:rsid w:val="006B532D"/>
    <w:rsid w:val="006D1229"/>
    <w:rsid w:val="006D7A18"/>
    <w:rsid w:val="006E6838"/>
    <w:rsid w:val="00711F5C"/>
    <w:rsid w:val="00716B6E"/>
    <w:rsid w:val="0071750E"/>
    <w:rsid w:val="00723B7F"/>
    <w:rsid w:val="00725861"/>
    <w:rsid w:val="0073393A"/>
    <w:rsid w:val="0073539D"/>
    <w:rsid w:val="0076768E"/>
    <w:rsid w:val="00767B8A"/>
    <w:rsid w:val="00775481"/>
    <w:rsid w:val="00777D84"/>
    <w:rsid w:val="007810E1"/>
    <w:rsid w:val="007A233B"/>
    <w:rsid w:val="007B4863"/>
    <w:rsid w:val="007C65E6"/>
    <w:rsid w:val="007C6BB4"/>
    <w:rsid w:val="007D406B"/>
    <w:rsid w:val="007D4407"/>
    <w:rsid w:val="007E1CA3"/>
    <w:rsid w:val="007E1D06"/>
    <w:rsid w:val="007F65AA"/>
    <w:rsid w:val="008030DB"/>
    <w:rsid w:val="008061FF"/>
    <w:rsid w:val="00821713"/>
    <w:rsid w:val="00827050"/>
    <w:rsid w:val="0083278B"/>
    <w:rsid w:val="00834538"/>
    <w:rsid w:val="00840F3F"/>
    <w:rsid w:val="00846A71"/>
    <w:rsid w:val="00850E89"/>
    <w:rsid w:val="008541FB"/>
    <w:rsid w:val="0087465F"/>
    <w:rsid w:val="008930E4"/>
    <w:rsid w:val="00893821"/>
    <w:rsid w:val="008A4538"/>
    <w:rsid w:val="008A7B9C"/>
    <w:rsid w:val="008B4754"/>
    <w:rsid w:val="008D5855"/>
    <w:rsid w:val="008E66EE"/>
    <w:rsid w:val="008E6A7A"/>
    <w:rsid w:val="008F1038"/>
    <w:rsid w:val="008F7046"/>
    <w:rsid w:val="009005FC"/>
    <w:rsid w:val="0093071C"/>
    <w:rsid w:val="00943315"/>
    <w:rsid w:val="00944C4F"/>
    <w:rsid w:val="00967078"/>
    <w:rsid w:val="00997CEE"/>
    <w:rsid w:val="009B696B"/>
    <w:rsid w:val="009B7671"/>
    <w:rsid w:val="009F056E"/>
    <w:rsid w:val="00A133F8"/>
    <w:rsid w:val="00A26DCD"/>
    <w:rsid w:val="00A314BB"/>
    <w:rsid w:val="00A32B7D"/>
    <w:rsid w:val="00A3654D"/>
    <w:rsid w:val="00A5596B"/>
    <w:rsid w:val="00A646B3"/>
    <w:rsid w:val="00A6739B"/>
    <w:rsid w:val="00A90413"/>
    <w:rsid w:val="00A91491"/>
    <w:rsid w:val="00AB0A9C"/>
    <w:rsid w:val="00AB7119"/>
    <w:rsid w:val="00AD5855"/>
    <w:rsid w:val="00AE49E1"/>
    <w:rsid w:val="00AE7500"/>
    <w:rsid w:val="00AE7F87"/>
    <w:rsid w:val="00AF3542"/>
    <w:rsid w:val="00AF5ABE"/>
    <w:rsid w:val="00B00415"/>
    <w:rsid w:val="00B1000D"/>
    <w:rsid w:val="00B10134"/>
    <w:rsid w:val="00B16BFE"/>
    <w:rsid w:val="00B308F5"/>
    <w:rsid w:val="00B32FA9"/>
    <w:rsid w:val="00B500E5"/>
    <w:rsid w:val="00B66288"/>
    <w:rsid w:val="00B719C3"/>
    <w:rsid w:val="00BA39BB"/>
    <w:rsid w:val="00BA3B3D"/>
    <w:rsid w:val="00BD1909"/>
    <w:rsid w:val="00BE2514"/>
    <w:rsid w:val="00BE5E16"/>
    <w:rsid w:val="00BE5FD1"/>
    <w:rsid w:val="00BE7F94"/>
    <w:rsid w:val="00C06E05"/>
    <w:rsid w:val="00C17370"/>
    <w:rsid w:val="00C22B38"/>
    <w:rsid w:val="00C243A3"/>
    <w:rsid w:val="00C26EC0"/>
    <w:rsid w:val="00C4361B"/>
    <w:rsid w:val="00C56C77"/>
    <w:rsid w:val="00C67427"/>
    <w:rsid w:val="00C708FB"/>
    <w:rsid w:val="00CB7B3E"/>
    <w:rsid w:val="00CC0A95"/>
    <w:rsid w:val="00CC739D"/>
    <w:rsid w:val="00CE467C"/>
    <w:rsid w:val="00D04468"/>
    <w:rsid w:val="00D152D0"/>
    <w:rsid w:val="00D222F7"/>
    <w:rsid w:val="00D26EF0"/>
    <w:rsid w:val="00D36257"/>
    <w:rsid w:val="00D4687E"/>
    <w:rsid w:val="00D51DD8"/>
    <w:rsid w:val="00D53A12"/>
    <w:rsid w:val="00DB0C43"/>
    <w:rsid w:val="00DE3354"/>
    <w:rsid w:val="00DF7DCD"/>
    <w:rsid w:val="00E02C4E"/>
    <w:rsid w:val="00E372EC"/>
    <w:rsid w:val="00EB7D28"/>
    <w:rsid w:val="00EC0D0C"/>
    <w:rsid w:val="00EC699A"/>
    <w:rsid w:val="00ED0FF6"/>
    <w:rsid w:val="00ED4A2C"/>
    <w:rsid w:val="00EF07E4"/>
    <w:rsid w:val="00EF6940"/>
    <w:rsid w:val="00F2044A"/>
    <w:rsid w:val="00F20BFC"/>
    <w:rsid w:val="00F24D5F"/>
    <w:rsid w:val="00F64AE4"/>
    <w:rsid w:val="00F726C3"/>
    <w:rsid w:val="00F8554C"/>
    <w:rsid w:val="00F97A90"/>
    <w:rsid w:val="00FC056C"/>
    <w:rsid w:val="00FC2F35"/>
    <w:rsid w:val="00FC3FD7"/>
    <w:rsid w:val="00FD1FC6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78FDA"/>
  <w15:docId w15:val="{A9538626-941A-495E-981A-34F1EEE0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840F3F"/>
    <w:pPr>
      <w:jc w:val="both"/>
    </w:pPr>
    <w:rPr>
      <w:lang w:val="id-ID" w:eastAsia="en-US"/>
    </w:rPr>
  </w:style>
  <w:style w:type="paragraph" w:styleId="Heading1">
    <w:name w:val="heading 1"/>
    <w:basedOn w:val="Normal"/>
    <w:next w:val="Paragraf"/>
    <w:qFormat/>
    <w:rsid w:val="00683796"/>
    <w:pPr>
      <w:keepNext/>
      <w:spacing w:before="240" w:after="240"/>
      <w:jc w:val="left"/>
      <w:outlineLvl w:val="0"/>
    </w:pPr>
    <w:rPr>
      <w:b/>
      <w:caps/>
      <w:sz w:val="24"/>
    </w:rPr>
  </w:style>
  <w:style w:type="paragraph" w:styleId="Heading2">
    <w:name w:val="heading 2"/>
    <w:basedOn w:val="Normal"/>
    <w:next w:val="Paragraf"/>
    <w:qFormat/>
    <w:rsid w:val="00967078"/>
    <w:pPr>
      <w:keepNext/>
      <w:spacing w:before="240" w:after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JudulMakalah">
    <w:name w:val="Judul Makalah"/>
    <w:basedOn w:val="Normal"/>
    <w:next w:val="NamaPenulis"/>
    <w:rsid w:val="00683796"/>
    <w:pPr>
      <w:spacing w:before="1200"/>
      <w:jc w:val="center"/>
    </w:pPr>
    <w:rPr>
      <w:b/>
      <w:sz w:val="36"/>
    </w:rPr>
  </w:style>
  <w:style w:type="paragraph" w:customStyle="1" w:styleId="NamaPenulis">
    <w:name w:val="Nama Penulis"/>
    <w:basedOn w:val="Normal"/>
    <w:next w:val="AfiliasiPenulis"/>
    <w:rsid w:val="00683796"/>
    <w:pPr>
      <w:spacing w:before="360" w:after="360"/>
      <w:jc w:val="center"/>
    </w:pPr>
    <w:rPr>
      <w:sz w:val="28"/>
    </w:rPr>
  </w:style>
  <w:style w:type="paragraph" w:customStyle="1" w:styleId="AfiliasiPenulis">
    <w:name w:val="Afiliasi Penulis"/>
    <w:basedOn w:val="Normal"/>
    <w:rsid w:val="00683796"/>
    <w:pPr>
      <w:jc w:val="center"/>
    </w:pPr>
  </w:style>
  <w:style w:type="paragraph" w:customStyle="1" w:styleId="Abstrak">
    <w:name w:val="Abstrak"/>
    <w:basedOn w:val="Normal"/>
    <w:next w:val="Heading1"/>
    <w:rsid w:val="00485DCF"/>
    <w:pPr>
      <w:spacing w:before="360" w:after="360"/>
    </w:pPr>
    <w:rPr>
      <w:i/>
    </w:rPr>
  </w:style>
  <w:style w:type="paragraph" w:customStyle="1" w:styleId="Paragraf">
    <w:name w:val="Paragraf"/>
    <w:basedOn w:val="Normal"/>
    <w:link w:val="ParagrafChar"/>
    <w:rsid w:val="005E415C"/>
    <w:pPr>
      <w:ind w:firstLine="284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Referensi">
    <w:name w:val="Referensi"/>
    <w:basedOn w:val="Paragraf"/>
    <w:rsid w:val="00AE7500"/>
    <w:pPr>
      <w:numPr>
        <w:numId w:val="15"/>
      </w:numPr>
      <w:ind w:left="426" w:hanging="426"/>
    </w:pPr>
  </w:style>
  <w:style w:type="paragraph" w:customStyle="1" w:styleId="GambarCaption">
    <w:name w:val="Gambar Caption"/>
    <w:next w:val="Paragraf"/>
    <w:rsid w:val="00161A5B"/>
    <w:pPr>
      <w:spacing w:before="120"/>
      <w:jc w:val="center"/>
    </w:pPr>
    <w:rPr>
      <w:sz w:val="18"/>
      <w:lang w:val="en-US" w:eastAsia="en-US"/>
    </w:rPr>
  </w:style>
  <w:style w:type="paragraph" w:customStyle="1" w:styleId="Gambar">
    <w:name w:val="Gambar"/>
    <w:basedOn w:val="Paragraf"/>
    <w:pPr>
      <w:keepNext/>
      <w:ind w:firstLine="0"/>
      <w:jc w:val="center"/>
    </w:pPr>
  </w:style>
  <w:style w:type="paragraph" w:customStyle="1" w:styleId="Persamaan">
    <w:name w:val="Persamaan"/>
    <w:basedOn w:val="Paragraf"/>
    <w:rsid w:val="00CC0A95"/>
    <w:pPr>
      <w:tabs>
        <w:tab w:val="center" w:pos="4320"/>
        <w:tab w:val="right" w:pos="8827"/>
      </w:tabs>
      <w:ind w:firstLine="0"/>
      <w:jc w:val="center"/>
    </w:pPr>
  </w:style>
  <w:style w:type="paragraph" w:styleId="BalloonText">
    <w:name w:val="Balloon Text"/>
    <w:basedOn w:val="Normal"/>
    <w:link w:val="BalloonTextChar"/>
    <w:rsid w:val="00114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4AB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642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fbulleted">
    <w:name w:val="Paragraf (bulleted)"/>
    <w:basedOn w:val="Paragraf"/>
    <w:rsid w:val="0040225B"/>
    <w:pPr>
      <w:numPr>
        <w:numId w:val="28"/>
      </w:numPr>
      <w:ind w:left="641" w:hanging="357"/>
    </w:pPr>
  </w:style>
  <w:style w:type="paragraph" w:customStyle="1" w:styleId="EmailPenulis">
    <w:name w:val="Email Penulis"/>
    <w:basedOn w:val="Normal"/>
    <w:qFormat/>
    <w:rsid w:val="00683796"/>
    <w:pPr>
      <w:jc w:val="center"/>
    </w:pPr>
  </w:style>
  <w:style w:type="paragraph" w:styleId="NormalWeb">
    <w:name w:val="Normal (Web)"/>
    <w:basedOn w:val="Normal"/>
    <w:uiPriority w:val="99"/>
    <w:unhideWhenUsed/>
    <w:rsid w:val="005F7475"/>
    <w:pPr>
      <w:spacing w:before="100" w:beforeAutospacing="1" w:after="100" w:afterAutospacing="1"/>
    </w:pPr>
    <w:rPr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7475"/>
    <w:rPr>
      <w:b/>
      <w:bCs/>
    </w:rPr>
  </w:style>
  <w:style w:type="character" w:styleId="Emphasis">
    <w:name w:val="Emphasis"/>
    <w:basedOn w:val="DefaultParagraphFont"/>
    <w:uiPriority w:val="20"/>
    <w:qFormat/>
    <w:rsid w:val="005F7475"/>
    <w:rPr>
      <w:i/>
      <w:iCs/>
    </w:rPr>
  </w:style>
  <w:style w:type="paragraph" w:customStyle="1" w:styleId="TabelCaption">
    <w:name w:val="Tabel Caption"/>
    <w:basedOn w:val="GambarCaption"/>
    <w:qFormat/>
    <w:rsid w:val="005A0E21"/>
    <w:rPr>
      <w:szCs w:val="18"/>
    </w:rPr>
  </w:style>
  <w:style w:type="paragraph" w:customStyle="1" w:styleId="Paragrafnumbered">
    <w:name w:val="Paragraf (numbered)"/>
    <w:rsid w:val="000B49C0"/>
    <w:pPr>
      <w:numPr>
        <w:numId w:val="43"/>
      </w:numPr>
      <w:jc w:val="both"/>
    </w:pPr>
    <w:rPr>
      <w:lang w:val="en-US" w:eastAsia="en-US"/>
    </w:rPr>
  </w:style>
  <w:style w:type="character" w:customStyle="1" w:styleId="MTEquationSection">
    <w:name w:val="MTEquationSection"/>
    <w:basedOn w:val="DefaultParagraphFont"/>
    <w:rsid w:val="002F7297"/>
    <w:rPr>
      <w:vanish/>
      <w:color w:val="FF0000"/>
    </w:rPr>
  </w:style>
  <w:style w:type="paragraph" w:customStyle="1" w:styleId="MTDisplayEquation">
    <w:name w:val="MTDisplayEquation"/>
    <w:basedOn w:val="Paragraf"/>
    <w:next w:val="Normal"/>
    <w:link w:val="MTDisplayEquationChar"/>
    <w:rsid w:val="002F7297"/>
    <w:pPr>
      <w:tabs>
        <w:tab w:val="center" w:pos="4680"/>
        <w:tab w:val="right" w:pos="9360"/>
      </w:tabs>
    </w:pPr>
    <w:rPr>
      <w:rFonts w:eastAsiaTheme="minorEastAsia"/>
      <w:noProof/>
      <w:szCs w:val="24"/>
      <w:lang w:eastAsia="id-ID"/>
    </w:rPr>
  </w:style>
  <w:style w:type="character" w:customStyle="1" w:styleId="ParagrafChar">
    <w:name w:val="Paragraf Char"/>
    <w:basedOn w:val="DefaultParagraphFont"/>
    <w:link w:val="Paragraf"/>
    <w:rsid w:val="002F7297"/>
    <w:rPr>
      <w:lang w:val="en-US" w:eastAsia="en-US"/>
    </w:rPr>
  </w:style>
  <w:style w:type="character" w:customStyle="1" w:styleId="MTDisplayEquationChar">
    <w:name w:val="MTDisplayEquation Char"/>
    <w:basedOn w:val="ParagrafChar"/>
    <w:link w:val="MTDisplayEquation"/>
    <w:rsid w:val="002F7297"/>
    <w:rPr>
      <w:rFonts w:eastAsiaTheme="minorEastAsia"/>
      <w:noProof/>
      <w:szCs w:val="24"/>
      <w:lang w:val="id-ID" w:eastAsia="id-ID"/>
    </w:rPr>
  </w:style>
  <w:style w:type="paragraph" w:customStyle="1" w:styleId="Default">
    <w:name w:val="Default"/>
    <w:rsid w:val="001C54F5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rsid w:val="00F64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4AE4"/>
    <w:rPr>
      <w:lang w:val="id-ID" w:eastAsia="en-US"/>
    </w:rPr>
  </w:style>
  <w:style w:type="paragraph" w:styleId="Footer">
    <w:name w:val="footer"/>
    <w:basedOn w:val="Normal"/>
    <w:link w:val="FooterChar"/>
    <w:rsid w:val="00F64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4AE4"/>
    <w:rPr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emf"/><Relationship Id="rId57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takbar\AppData\Local\Temp\the_6th_asian_physics_symposium_20167794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588AF-4472-9F4D-900E-5C511603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C:\Users\ftakbar\AppData\Local\Temp\the_6th_asian_physics_symposium_2016779421.dotx</Template>
  <TotalTime>0</TotalTime>
  <Pages>6</Pages>
  <Words>1332</Words>
  <Characters>7599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PPI</Company>
  <LinksUpToDate>false</LinksUpToDate>
  <CharactersWithSpaces>8914</CharactersWithSpaces>
  <SharedDoc>false</SharedDoc>
  <HLinks>
    <vt:vector size="6" baseType="variant">
      <vt:variant>
        <vt:i4>3342376</vt:i4>
      </vt:variant>
      <vt:variant>
        <vt:i4>0</vt:i4>
      </vt:variant>
      <vt:variant>
        <vt:i4>0</vt:i4>
      </vt:variant>
      <vt:variant>
        <vt:i4>5</vt:i4>
      </vt:variant>
      <vt:variant>
        <vt:lpwstr>http://www.aip.org/pacs/index.html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ftakbar</dc:creator>
  <cp:lastModifiedBy>Dr. Dasapta Erwin Irawan, ST,MT</cp:lastModifiedBy>
  <cp:revision>2</cp:revision>
  <cp:lastPrinted>2011-03-03T08:29:00Z</cp:lastPrinted>
  <dcterms:created xsi:type="dcterms:W3CDTF">2018-05-29T19:53:00Z</dcterms:created>
  <dcterms:modified xsi:type="dcterms:W3CDTF">2018-05-29T19:53:00Z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EqnNumsOnRight">
    <vt:bool>true</vt:bool>
  </property>
</Properties>
</file>